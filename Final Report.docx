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187" w:rsidRPr="008E5F27" w:rsidRDefault="00D81096" w:rsidP="00D81096">
      <w:pPr>
        <w:pStyle w:val="Title"/>
        <w:jc w:val="center"/>
        <w:rPr>
          <w:rFonts w:ascii="Constantia" w:hAnsi="Constantia" w:cs="DejaVu Sans"/>
        </w:rPr>
      </w:pPr>
      <w:r w:rsidRPr="008E5F27">
        <w:rPr>
          <w:rFonts w:ascii="Constantia" w:hAnsi="Constantia" w:cs="DejaVu Sans"/>
        </w:rPr>
        <w:t>A Balancing Act: Ball and Beam Control</w:t>
      </w:r>
    </w:p>
    <w:p w:rsidR="00933187" w:rsidRPr="008E5F27" w:rsidRDefault="00D81096" w:rsidP="00933187">
      <w:pPr>
        <w:pStyle w:val="Standard"/>
        <w:jc w:val="center"/>
        <w:rPr>
          <w:rFonts w:ascii="Constantia" w:hAnsi="Constantia" w:cs="DejaVu Sans"/>
        </w:rPr>
      </w:pPr>
      <w:r w:rsidRPr="008E5F27">
        <w:rPr>
          <w:rFonts w:ascii="Constantia" w:hAnsi="Constantia" w:cs="DejaVu Sans"/>
        </w:rPr>
        <w:t xml:space="preserve">For ENGR 454. By Richard Arkusinski and David </w:t>
      </w:r>
      <w:r w:rsidR="00933187" w:rsidRPr="008E5F27">
        <w:rPr>
          <w:rFonts w:ascii="Constantia" w:hAnsi="Constantia" w:cs="DejaVu Sans"/>
        </w:rPr>
        <w:t>Egolf</w:t>
      </w:r>
      <w:r w:rsidR="00E43D9F" w:rsidRPr="008E5F27">
        <w:rPr>
          <w:rFonts w:ascii="Constantia" w:hAnsi="Constantia" w:cs="DejaVu Sans"/>
        </w:rPr>
        <w:t>.</w:t>
      </w:r>
    </w:p>
    <w:p w:rsidR="00D81096" w:rsidRPr="008E5F27" w:rsidRDefault="00AD49C9" w:rsidP="00D81096">
      <w:pPr>
        <w:pStyle w:val="Heading1"/>
        <w:rPr>
          <w:rFonts w:ascii="Constantia" w:hAnsi="Constantia" w:cs="DejaVu Sans"/>
        </w:rPr>
      </w:pPr>
      <w:r w:rsidRPr="008E5F27">
        <w:rPr>
          <w:rFonts w:ascii="Constantia" w:hAnsi="Constantia" w:cs="DejaVu Sans"/>
          <w:noProof/>
          <w:lang w:eastAsia="en-CA"/>
        </w:rPr>
        <w:drawing>
          <wp:anchor distT="0" distB="0" distL="114300" distR="114300" simplePos="0" relativeHeight="251649536" behindDoc="1" locked="0" layoutInCell="1" allowOverlap="1" wp14:anchorId="2809557E" wp14:editId="09218709">
            <wp:simplePos x="0" y="0"/>
            <wp:positionH relativeFrom="column">
              <wp:posOffset>3474444</wp:posOffset>
            </wp:positionH>
            <wp:positionV relativeFrom="page">
              <wp:posOffset>1693490</wp:posOffset>
            </wp:positionV>
            <wp:extent cx="2939415" cy="1513205"/>
            <wp:effectExtent l="0" t="0" r="0" b="0"/>
            <wp:wrapTight wrapText="bothSides">
              <wp:wrapPolygon edited="0">
                <wp:start x="0" y="0"/>
                <wp:lineTo x="0" y="21210"/>
                <wp:lineTo x="21418" y="21210"/>
                <wp:lineTo x="21418" y="0"/>
                <wp:lineTo x="0" y="0"/>
              </wp:wrapPolygon>
            </wp:wrapTight>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939415" cy="1513205"/>
                    </a:xfrm>
                    <a:prstGeom prst="rect">
                      <a:avLst/>
                    </a:prstGeom>
                  </pic:spPr>
                </pic:pic>
              </a:graphicData>
            </a:graphic>
          </wp:anchor>
        </w:drawing>
      </w:r>
      <w:r w:rsidR="00D81096" w:rsidRPr="008E5F27">
        <w:rPr>
          <w:rFonts w:ascii="Constantia" w:hAnsi="Constantia" w:cs="DejaVu Sans"/>
        </w:rPr>
        <w:t>Project Goal</w:t>
      </w:r>
    </w:p>
    <w:p w:rsidR="00933187" w:rsidRPr="008E5F27" w:rsidRDefault="005933A5" w:rsidP="00643644">
      <w:pPr>
        <w:pStyle w:val="Standard"/>
        <w:jc w:val="both"/>
        <w:rPr>
          <w:rFonts w:ascii="Constantia" w:hAnsi="Constantia" w:cs="DejaVu Sans"/>
        </w:rPr>
      </w:pPr>
      <w:r w:rsidRPr="008E5F27">
        <w:rPr>
          <w:rFonts w:ascii="Constantia" w:hAnsi="Constantia" w:cs="DejaVu Sans"/>
        </w:rPr>
        <w:t xml:space="preserve">The idea behind </w:t>
      </w:r>
      <w:r w:rsidR="00AD49C9" w:rsidRPr="008E5F27">
        <w:rPr>
          <w:rFonts w:ascii="Constantia" w:hAnsi="Constantia" w:cs="DejaVu Sans"/>
        </w:rPr>
        <w:t>our</w:t>
      </w:r>
      <w:r w:rsidRPr="008E5F27">
        <w:rPr>
          <w:rFonts w:ascii="Constantia" w:hAnsi="Constantia" w:cs="DejaVu Sans"/>
        </w:rPr>
        <w:t xml:space="preserve"> project </w:t>
      </w:r>
      <w:r w:rsidR="00D81096" w:rsidRPr="008E5F27">
        <w:rPr>
          <w:rFonts w:ascii="Constantia" w:hAnsi="Constantia" w:cs="DejaVu Sans"/>
        </w:rPr>
        <w:t>was to balance a ball on a beam by controlling the tilt of the beam</w:t>
      </w:r>
      <w:r w:rsidRPr="008E5F27">
        <w:rPr>
          <w:rFonts w:ascii="Constantia" w:hAnsi="Constantia" w:cs="DejaVu Sans"/>
        </w:rPr>
        <w:t xml:space="preserve">, as shown in </w:t>
      </w:r>
      <w:r w:rsidRPr="008E5F27">
        <w:rPr>
          <w:rFonts w:ascii="Constantia" w:hAnsi="Constantia" w:cs="DejaVu Sans"/>
        </w:rPr>
        <w:fldChar w:fldCharType="begin"/>
      </w:r>
      <w:r w:rsidRPr="008E5F27">
        <w:rPr>
          <w:rFonts w:ascii="Constantia" w:hAnsi="Constantia" w:cs="DejaVu Sans"/>
        </w:rPr>
        <w:instrText xml:space="preserve"> REF _Ref453145443 \h </w:instrText>
      </w:r>
      <w:r w:rsidR="008E5F27" w:rsidRPr="008E5F27">
        <w:rPr>
          <w:rFonts w:ascii="Constantia" w:hAnsi="Constantia" w:cs="DejaVu Sans"/>
        </w:rPr>
        <w:instrText xml:space="preserve"> \* MERGEFORMAT </w:instrText>
      </w:r>
      <w:r w:rsidRPr="008E5F27">
        <w:rPr>
          <w:rFonts w:ascii="Constantia" w:hAnsi="Constantia" w:cs="DejaVu Sans"/>
        </w:rPr>
      </w:r>
      <w:r w:rsidRPr="008E5F27">
        <w:rPr>
          <w:rFonts w:ascii="Constantia" w:hAnsi="Constantia" w:cs="DejaVu Sans"/>
        </w:rPr>
        <w:fldChar w:fldCharType="separate"/>
      </w:r>
      <w:r w:rsidRPr="008E5F27">
        <w:rPr>
          <w:rFonts w:ascii="Constantia" w:hAnsi="Constantia" w:cs="DejaVu Sans"/>
        </w:rPr>
        <w:t xml:space="preserve">Figure </w:t>
      </w:r>
      <w:r w:rsidRPr="008E5F27">
        <w:rPr>
          <w:rFonts w:ascii="Constantia" w:hAnsi="Constantia" w:cs="DejaVu Sans"/>
          <w:noProof/>
        </w:rPr>
        <w:t>1</w:t>
      </w:r>
      <w:r w:rsidRPr="008E5F27">
        <w:rPr>
          <w:rFonts w:ascii="Constantia" w:hAnsi="Constantia" w:cs="DejaVu Sans"/>
        </w:rPr>
        <w:fldChar w:fldCharType="end"/>
      </w:r>
      <w:r w:rsidR="00D81096" w:rsidRPr="008E5F27">
        <w:rPr>
          <w:rFonts w:ascii="Constantia" w:hAnsi="Constantia" w:cs="DejaVu Sans"/>
        </w:rPr>
        <w:t>.</w:t>
      </w:r>
      <w:r w:rsidR="00AD49C9" w:rsidRPr="008E5F27">
        <w:rPr>
          <w:rFonts w:ascii="Constantia" w:hAnsi="Constantia" w:cs="DejaVu Sans"/>
        </w:rPr>
        <w:t xml:space="preserve"> Our</w:t>
      </w:r>
      <w:r w:rsidR="00D81096" w:rsidRPr="008E5F27">
        <w:rPr>
          <w:rFonts w:ascii="Constantia" w:hAnsi="Constantia" w:cs="DejaVu Sans"/>
        </w:rPr>
        <w:t xml:space="preserve"> goal was to balance the ball </w:t>
      </w:r>
      <w:r w:rsidR="00ED17EF" w:rsidRPr="008E5F27">
        <w:rPr>
          <w:rFonts w:ascii="Constantia" w:hAnsi="Constantia" w:cs="DejaVu Sans"/>
        </w:rPr>
        <w:t>so that it stayed in a given spot on the</w:t>
      </w:r>
      <w:r w:rsidR="00D81096" w:rsidRPr="008E5F27">
        <w:rPr>
          <w:rFonts w:ascii="Constantia" w:hAnsi="Constantia" w:cs="DejaVu Sans"/>
        </w:rPr>
        <w:t xml:space="preserve"> beam</w:t>
      </w:r>
      <w:r w:rsidR="008C5A72" w:rsidRPr="008E5F27">
        <w:rPr>
          <w:rFonts w:ascii="Constantia" w:hAnsi="Constantia" w:cs="DejaVu Sans"/>
        </w:rPr>
        <w:t xml:space="preserve"> using digital control.</w:t>
      </w:r>
      <w:r w:rsidR="006F6C67" w:rsidRPr="008E5F27">
        <w:rPr>
          <w:rFonts w:ascii="Constantia" w:hAnsi="Constantia" w:cs="DejaVu Sans"/>
        </w:rPr>
        <w:t xml:space="preserve"> </w:t>
      </w:r>
    </w:p>
    <w:p w:rsidR="00D81096" w:rsidRPr="008E5F27" w:rsidRDefault="00AD49C9" w:rsidP="00AD49C9">
      <w:pPr>
        <w:pStyle w:val="Heading1"/>
        <w:rPr>
          <w:rFonts w:ascii="Constantia" w:hAnsi="Constantia" w:cs="DejaVu Sans"/>
        </w:rPr>
      </w:pPr>
      <w:r w:rsidRPr="008E5F27">
        <w:rPr>
          <w:rFonts w:ascii="Constantia" w:hAnsi="Constantia" w:cs="DejaVu Sans"/>
          <w:noProof/>
          <w:lang w:eastAsia="en-CA"/>
        </w:rPr>
        <mc:AlternateContent>
          <mc:Choice Requires="wps">
            <w:drawing>
              <wp:anchor distT="0" distB="0" distL="114300" distR="114300" simplePos="0" relativeHeight="251648512" behindDoc="1" locked="0" layoutInCell="1" allowOverlap="1" wp14:anchorId="664629F3" wp14:editId="2CC44CA2">
                <wp:simplePos x="0" y="0"/>
                <wp:positionH relativeFrom="column">
                  <wp:posOffset>3466769</wp:posOffset>
                </wp:positionH>
                <wp:positionV relativeFrom="page">
                  <wp:posOffset>3196424</wp:posOffset>
                </wp:positionV>
                <wp:extent cx="3156585" cy="266700"/>
                <wp:effectExtent l="0" t="0" r="5715" b="0"/>
                <wp:wrapTight wrapText="bothSides">
                  <wp:wrapPolygon edited="0">
                    <wp:start x="0" y="0"/>
                    <wp:lineTo x="0" y="20057"/>
                    <wp:lineTo x="21509" y="20057"/>
                    <wp:lineTo x="21509"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3156585" cy="266700"/>
                        </a:xfrm>
                        <a:prstGeom prst="rect">
                          <a:avLst/>
                        </a:prstGeom>
                        <a:solidFill>
                          <a:prstClr val="white"/>
                        </a:solidFill>
                        <a:ln>
                          <a:noFill/>
                        </a:ln>
                        <a:effectLst/>
                      </wps:spPr>
                      <wps:txbx>
                        <w:txbxContent>
                          <w:p w:rsidR="00D81096" w:rsidRDefault="00D81096" w:rsidP="008C5A72">
                            <w:pPr>
                              <w:pStyle w:val="Caption"/>
                              <w:jc w:val="center"/>
                              <w:rPr>
                                <w:lang w:bidi="hi-IN"/>
                              </w:rPr>
                            </w:pPr>
                            <w:bookmarkStart w:id="0" w:name="_Ref453145443"/>
                            <w:r>
                              <w:t xml:space="preserve">Figure </w:t>
                            </w:r>
                            <w:r w:rsidR="00F94236">
                              <w:fldChar w:fldCharType="begin"/>
                            </w:r>
                            <w:r w:rsidR="00F94236">
                              <w:instrText xml:space="preserve"> SEQ Figure \* ARABIC </w:instrText>
                            </w:r>
                            <w:r w:rsidR="00F94236">
                              <w:fldChar w:fldCharType="separate"/>
                            </w:r>
                            <w:r w:rsidR="00C20A38">
                              <w:rPr>
                                <w:noProof/>
                              </w:rPr>
                              <w:t>1</w:t>
                            </w:r>
                            <w:r w:rsidR="00F94236">
                              <w:rPr>
                                <w:noProof/>
                              </w:rPr>
                              <w:fldChar w:fldCharType="end"/>
                            </w:r>
                            <w:bookmarkEnd w:id="0"/>
                            <w:r>
                              <w:t>: Project Concept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64629F3" id="_x0000_t202" coordsize="21600,21600" o:spt="202" path="m,l,21600r21600,l21600,xe">
                <v:stroke joinstyle="miter"/>
                <v:path gradientshapeok="t" o:connecttype="rect"/>
              </v:shapetype>
              <v:shape id="Text Box 2" o:spid="_x0000_s1026" type="#_x0000_t202" style="position:absolute;margin-left:272.95pt;margin-top:251.7pt;width:248.55pt;height:21pt;z-index:-25166796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" stroked="f">
                <v:textbox style="mso-fit-shape-to-text:t" inset="0,0,0,0">
                  <w:txbxContent>
                    <w:p w:rsidR="00D81096" w:rsidRDefault="00D81096" w:rsidP="008C5A72">
                      <w:pPr>
                        <w:pStyle w:val="Caption"/>
                        <w:jc w:val="center"/>
                        <w:rPr>
                          <w:lang w:bidi="hi-IN"/>
                        </w:rPr>
                      </w:pPr>
                      <w:bookmarkStart w:id="1" w:name="_Ref453145443"/>
                      <w:r>
                        <w:t xml:space="preserve">Figure </w:t>
                      </w:r>
                      <w:r w:rsidR="00F94236">
                        <w:fldChar w:fldCharType="begin"/>
                      </w:r>
                      <w:r w:rsidR="00F94236">
                        <w:instrText xml:space="preserve"> SEQ Figure \* ARABIC </w:instrText>
                      </w:r>
                      <w:r w:rsidR="00F94236">
                        <w:fldChar w:fldCharType="separate"/>
                      </w:r>
                      <w:r w:rsidR="00C20A38">
                        <w:rPr>
                          <w:noProof/>
                        </w:rPr>
                        <w:t>1</w:t>
                      </w:r>
                      <w:r w:rsidR="00F94236">
                        <w:rPr>
                          <w:noProof/>
                        </w:rPr>
                        <w:fldChar w:fldCharType="end"/>
                      </w:r>
                      <w:bookmarkEnd w:id="1"/>
                      <w:r>
                        <w:t>: Project Concept</w:t>
                      </w:r>
                    </w:p>
                  </w:txbxContent>
                </v:textbox>
                <w10:wrap type="tight" anchory="page"/>
              </v:shape>
            </w:pict>
          </mc:Fallback>
        </mc:AlternateContent>
      </w:r>
      <w:r w:rsidR="00D81096" w:rsidRPr="008E5F27">
        <w:rPr>
          <w:rFonts w:ascii="Constantia" w:hAnsi="Constantia" w:cs="DejaVu Sans"/>
        </w:rPr>
        <w:t xml:space="preserve">Pre-Construction </w:t>
      </w:r>
      <w:r w:rsidR="00813A66" w:rsidRPr="008E5F27">
        <w:rPr>
          <w:rFonts w:ascii="Constantia" w:hAnsi="Constantia" w:cs="DejaVu Sans"/>
        </w:rPr>
        <w:t>Analysis</w:t>
      </w:r>
    </w:p>
    <w:p w:rsidR="00D81096" w:rsidRPr="008E5F27" w:rsidRDefault="00D81096" w:rsidP="00643644">
      <w:pPr>
        <w:pStyle w:val="Standard"/>
        <w:jc w:val="both"/>
        <w:rPr>
          <w:rFonts w:ascii="Constantia" w:hAnsi="Constantia" w:cs="DejaVu Sans"/>
        </w:rPr>
      </w:pPr>
      <w:r w:rsidRPr="008E5F27">
        <w:rPr>
          <w:rFonts w:ascii="Constantia" w:hAnsi="Constantia" w:cs="DejaVu Sans"/>
        </w:rPr>
        <w:t xml:space="preserve">Before </w:t>
      </w:r>
      <w:r w:rsidR="00AD49C9" w:rsidRPr="008E5F27">
        <w:rPr>
          <w:rFonts w:ascii="Constantia" w:hAnsi="Constantia" w:cs="DejaVu Sans"/>
        </w:rPr>
        <w:t>purchasing sensors and constructing</w:t>
      </w:r>
      <w:r w:rsidRPr="008E5F27">
        <w:rPr>
          <w:rFonts w:ascii="Constantia" w:hAnsi="Constantia" w:cs="DejaVu Sans"/>
        </w:rPr>
        <w:t xml:space="preserve"> the system, we needed to know if the system </w:t>
      </w:r>
      <w:r w:rsidR="00AD49C9" w:rsidRPr="008E5F27">
        <w:rPr>
          <w:rFonts w:ascii="Constantia" w:hAnsi="Constantia" w:cs="DejaVu Sans"/>
        </w:rPr>
        <w:t>would be controllable</w:t>
      </w:r>
      <w:r w:rsidR="00933187" w:rsidRPr="008E5F27">
        <w:rPr>
          <w:rFonts w:ascii="Constantia" w:hAnsi="Constantia" w:cs="DejaVu Sans"/>
        </w:rPr>
        <w:t xml:space="preserve"> and observable. </w:t>
      </w:r>
      <w:r w:rsidRPr="008E5F27">
        <w:rPr>
          <w:rFonts w:ascii="Constantia" w:hAnsi="Constantia" w:cs="DejaVu Sans"/>
        </w:rPr>
        <w:t>Therefore, we needed to model the system.</w:t>
      </w:r>
    </w:p>
    <w:p w:rsidR="00D81096" w:rsidRPr="008E5F27" w:rsidRDefault="00D81096" w:rsidP="00933187">
      <w:pPr>
        <w:pStyle w:val="Standard"/>
        <w:rPr>
          <w:rFonts w:ascii="Constantia" w:hAnsi="Constantia" w:cs="DejaVu Sans"/>
        </w:rPr>
      </w:pPr>
    </w:p>
    <w:p w:rsidR="00FB4D77" w:rsidRPr="008E5F27" w:rsidRDefault="00933187" w:rsidP="00643644">
      <w:pPr>
        <w:pStyle w:val="Standard"/>
        <w:jc w:val="both"/>
        <w:rPr>
          <w:rFonts w:ascii="Constantia" w:hAnsi="Constantia" w:cs="DejaVu Sans"/>
        </w:rPr>
      </w:pPr>
      <w:r w:rsidRPr="008E5F27">
        <w:rPr>
          <w:rFonts w:ascii="Constantia" w:hAnsi="Constantia" w:cs="DejaVu Sans"/>
        </w:rPr>
        <w:t xml:space="preserve">We chose to model </w:t>
      </w:r>
      <w:r w:rsidR="00D81096" w:rsidRPr="008E5F27">
        <w:rPr>
          <w:rFonts w:ascii="Constantia" w:hAnsi="Constantia" w:cs="DejaVu Sans"/>
        </w:rPr>
        <w:t>our system</w:t>
      </w:r>
      <w:r w:rsidRPr="008E5F27">
        <w:rPr>
          <w:rFonts w:ascii="Constantia" w:hAnsi="Constantia" w:cs="DejaVu Sans"/>
        </w:rPr>
        <w:t xml:space="preserve"> using Lagrangian equations.</w:t>
      </w:r>
      <w:r w:rsidR="00D81096" w:rsidRPr="008E5F27">
        <w:rPr>
          <w:rFonts w:ascii="Constantia" w:hAnsi="Constantia" w:cs="DejaVu Sans"/>
        </w:rPr>
        <w:t xml:space="preserve"> The input to our system </w:t>
      </w:r>
      <w:r w:rsidR="00AD49C9" w:rsidRPr="008E5F27">
        <w:rPr>
          <w:rFonts w:ascii="Constantia" w:hAnsi="Constantia" w:cs="DejaVu Sans"/>
        </w:rPr>
        <w:t>w</w:t>
      </w:r>
      <w:r w:rsidR="00D81096" w:rsidRPr="008E5F27">
        <w:rPr>
          <w:rFonts w:ascii="Constantia" w:hAnsi="Constantia" w:cs="DejaVu Sans"/>
        </w:rPr>
        <w:t xml:space="preserve">as the torque applied to the center of the beam, and </w:t>
      </w:r>
      <w:r w:rsidR="00AD49C9" w:rsidRPr="008E5F27">
        <w:rPr>
          <w:rFonts w:ascii="Constantia" w:hAnsi="Constantia" w:cs="DejaVu Sans"/>
        </w:rPr>
        <w:t>the</w:t>
      </w:r>
      <w:r w:rsidR="00D81096" w:rsidRPr="008E5F27">
        <w:rPr>
          <w:rFonts w:ascii="Constantia" w:hAnsi="Constantia" w:cs="DejaVu Sans"/>
        </w:rPr>
        <w:t xml:space="preserve"> outputs were </w:t>
      </w:r>
      <w:r w:rsidRPr="008E5F27">
        <w:rPr>
          <w:rFonts w:ascii="Constantia" w:hAnsi="Constantia" w:cs="DejaVu Sans"/>
        </w:rPr>
        <w:t>the angle of the beam and the position of the ball.</w:t>
      </w:r>
      <w:r w:rsidR="00973414" w:rsidRPr="008E5F27">
        <w:rPr>
          <w:rFonts w:ascii="Constantia" w:hAnsi="Constantia" w:cs="DejaVu Sans"/>
        </w:rPr>
        <w:t xml:space="preserve"> The resulting equations were non-linear, and so we linearized them by assuming the ball was close to the center of the beam (</w:t>
      </w:r>
      <w:r w:rsidR="00973414" w:rsidRPr="008E5F27">
        <w:rPr>
          <w:rFonts w:ascii="Constantia" w:hAnsi="Constantia" w:cs="DejaVu Sans"/>
          <w:i/>
        </w:rPr>
        <w:t>p</w:t>
      </w:r>
      <w:r w:rsidR="00973414" w:rsidRPr="008E5F27">
        <w:rPr>
          <w:rFonts w:ascii="Constantia" w:hAnsi="Constantia" w:cs="DejaVu Sans"/>
        </w:rPr>
        <w:t xml:space="preserve"> is small) and that the beam was not tilted at a very large angle (θ is small).</w:t>
      </w:r>
      <w:r w:rsidR="00FB4D77" w:rsidRPr="008E5F27">
        <w:rPr>
          <w:rFonts w:ascii="Constantia" w:hAnsi="Constantia" w:cs="DejaVu Sans"/>
        </w:rPr>
        <w:t xml:space="preserve"> Further discussion</w:t>
      </w:r>
      <w:r w:rsidRPr="008E5F27">
        <w:rPr>
          <w:rFonts w:ascii="Constantia" w:hAnsi="Constantia" w:cs="DejaVu Sans"/>
        </w:rPr>
        <w:t xml:space="preserve"> can be found in “Ball on Ramp Derivation.”</w:t>
      </w:r>
    </w:p>
    <w:p w:rsidR="00AD49C9" w:rsidRPr="008E5F27" w:rsidRDefault="00AD49C9" w:rsidP="00933187">
      <w:pPr>
        <w:pStyle w:val="Standard"/>
        <w:rPr>
          <w:rFonts w:ascii="Constantia" w:hAnsi="Constantia" w:cs="DejaVu Sans"/>
        </w:rPr>
      </w:pPr>
    </w:p>
    <w:p w:rsidR="00FB4D77" w:rsidRPr="008E5F27" w:rsidRDefault="00FB4D77" w:rsidP="00933187">
      <w:pPr>
        <w:pStyle w:val="Standard"/>
        <w:rPr>
          <w:rFonts w:ascii="Constantia" w:hAnsi="Constantia" w:cs="DejaVu Sans"/>
        </w:rPr>
      </w:pPr>
      <w:r w:rsidRPr="008E5F27">
        <w:rPr>
          <w:rFonts w:ascii="Constantia" w:hAnsi="Constantia" w:cs="DejaVu Sans"/>
          <w:noProof/>
          <w:lang w:val="en-CA" w:eastAsia="en-CA" w:bidi="ar-SA"/>
        </w:rPr>
        <w:drawing>
          <wp:anchor distT="0" distB="0" distL="114300" distR="114300" simplePos="0" relativeHeight="251652608" behindDoc="0" locked="0" layoutInCell="1" allowOverlap="1" wp14:anchorId="01BCB846" wp14:editId="3FF60B9A">
            <wp:simplePos x="0" y="0"/>
            <wp:positionH relativeFrom="margin">
              <wp:align>left</wp:align>
            </wp:positionH>
            <wp:positionV relativeFrom="paragraph">
              <wp:posOffset>10160</wp:posOffset>
            </wp:positionV>
            <wp:extent cx="3665551" cy="653608"/>
            <wp:effectExtent l="0" t="0" r="0" b="0"/>
            <wp:wrapNone/>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7"/>
                    <a:stretch>
                      <a:fillRect/>
                    </a:stretch>
                  </pic:blipFill>
                  <pic:spPr>
                    <a:xfrm>
                      <a:off x="0" y="0"/>
                      <a:ext cx="3665551" cy="653608"/>
                    </a:xfrm>
                    <a:prstGeom prst="rect">
                      <a:avLst/>
                    </a:prstGeom>
                  </pic:spPr>
                </pic:pic>
              </a:graphicData>
            </a:graphic>
            <wp14:sizeRelH relativeFrom="margin">
              <wp14:pctWidth>0</wp14:pctWidth>
            </wp14:sizeRelH>
            <wp14:sizeRelV relativeFrom="margin">
              <wp14:pctHeight>0</wp14:pctHeight>
            </wp14:sizeRelV>
          </wp:anchor>
        </w:drawing>
      </w:r>
    </w:p>
    <w:p w:rsidR="007F357D" w:rsidRPr="008E5F27" w:rsidRDefault="007F357D" w:rsidP="00933187">
      <w:pPr>
        <w:pStyle w:val="Standard"/>
        <w:rPr>
          <w:rFonts w:ascii="Constantia" w:hAnsi="Constantia" w:cs="DejaVu Sans"/>
        </w:rPr>
      </w:pPr>
    </w:p>
    <w:p w:rsidR="007F357D" w:rsidRPr="008E5F27" w:rsidRDefault="007F357D" w:rsidP="00933187">
      <w:pPr>
        <w:pStyle w:val="Standard"/>
        <w:rPr>
          <w:rFonts w:ascii="Constantia" w:hAnsi="Constantia" w:cs="DejaVu Sans"/>
        </w:rPr>
      </w:pPr>
    </w:p>
    <w:p w:rsidR="007F357D" w:rsidRPr="008E5F27" w:rsidRDefault="00FB4D77" w:rsidP="00933187">
      <w:pPr>
        <w:pStyle w:val="Standard"/>
        <w:rPr>
          <w:rFonts w:ascii="Constantia" w:hAnsi="Constantia" w:cs="DejaVu Sans"/>
        </w:rPr>
      </w:pPr>
      <w:r w:rsidRPr="008E5F27">
        <w:rPr>
          <w:rFonts w:ascii="Constantia" w:hAnsi="Constantia" w:cs="DejaVu Sans"/>
          <w:noProof/>
          <w:lang w:val="en-CA" w:eastAsia="en-CA" w:bidi="ar-SA"/>
        </w:rPr>
        <mc:AlternateContent>
          <mc:Choice Requires="wps">
            <w:drawing>
              <wp:anchor distT="0" distB="0" distL="114300" distR="114300" simplePos="0" relativeHeight="251655680" behindDoc="0" locked="0" layoutInCell="1" allowOverlap="1" wp14:anchorId="5D27F94C" wp14:editId="6193CE18">
                <wp:simplePos x="0" y="0"/>
                <wp:positionH relativeFrom="margin">
                  <wp:align>center</wp:align>
                </wp:positionH>
                <wp:positionV relativeFrom="paragraph">
                  <wp:posOffset>91247</wp:posOffset>
                </wp:positionV>
                <wp:extent cx="1016000" cy="396240"/>
                <wp:effectExtent l="0" t="19050" r="31750" b="41910"/>
                <wp:wrapNone/>
                <wp:docPr id="15" name="Right Arrow 14"/>
                <wp:cNvGraphicFramePr/>
                <a:graphic xmlns:a="http://schemas.openxmlformats.org/drawingml/2006/main">
                  <a:graphicData uri="http://schemas.microsoft.com/office/word/2010/wordprocessingShape">
                    <wps:wsp>
                      <wps:cNvSpPr/>
                      <wps:spPr>
                        <a:xfrm>
                          <a:off x="0" y="0"/>
                          <a:ext cx="1016000" cy="3962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2F7B283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4" o:spid="_x0000_s1026" type="#_x0000_t13" style="position:absolute;margin-left:0;margin-top:7.2pt;width:80pt;height:31.2pt;z-index:2516556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" adj="17388" fillcolor="#4f81bd [3204]" strokecolor="#243f60 [1604]" strokeweight="2pt">
                <w10:wrap anchorx="margin"/>
              </v:shape>
            </w:pict>
          </mc:Fallback>
        </mc:AlternateContent>
      </w:r>
      <w:r w:rsidRPr="008E5F27">
        <w:rPr>
          <w:rFonts w:ascii="Constantia" w:hAnsi="Constantia" w:cs="DejaVu Sans"/>
          <w:noProof/>
          <w:lang w:val="en-CA" w:eastAsia="en-CA" w:bidi="ar-SA"/>
        </w:rPr>
        <w:drawing>
          <wp:anchor distT="0" distB="0" distL="114300" distR="114300" simplePos="0" relativeHeight="251650560" behindDoc="0" locked="0" layoutInCell="1" allowOverlap="1" wp14:anchorId="7E5667B9" wp14:editId="53D631D2">
            <wp:simplePos x="0" y="0"/>
            <wp:positionH relativeFrom="margin">
              <wp:align>right</wp:align>
            </wp:positionH>
            <wp:positionV relativeFrom="paragraph">
              <wp:posOffset>5715</wp:posOffset>
            </wp:positionV>
            <wp:extent cx="2267585" cy="676910"/>
            <wp:effectExtent l="0" t="0" r="0" b="889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tretch>
                      <a:fillRect/>
                    </a:stretch>
                  </pic:blipFill>
                  <pic:spPr>
                    <a:xfrm>
                      <a:off x="0" y="0"/>
                      <a:ext cx="2267585" cy="676910"/>
                    </a:xfrm>
                    <a:prstGeom prst="rect">
                      <a:avLst/>
                    </a:prstGeom>
                  </pic:spPr>
                </pic:pic>
              </a:graphicData>
            </a:graphic>
            <wp14:sizeRelH relativeFrom="margin">
              <wp14:pctWidth>0</wp14:pctWidth>
            </wp14:sizeRelH>
            <wp14:sizeRelV relativeFrom="margin">
              <wp14:pctHeight>0</wp14:pctHeight>
            </wp14:sizeRelV>
          </wp:anchor>
        </w:drawing>
      </w:r>
    </w:p>
    <w:p w:rsidR="007F357D" w:rsidRPr="008E5F27" w:rsidRDefault="007F357D" w:rsidP="00933187">
      <w:pPr>
        <w:pStyle w:val="Standard"/>
        <w:rPr>
          <w:rFonts w:ascii="Constantia" w:hAnsi="Constantia" w:cs="DejaVu Sans"/>
        </w:rPr>
      </w:pPr>
    </w:p>
    <w:p w:rsidR="00FB4D77" w:rsidRPr="008E5F27" w:rsidRDefault="00FB4D77" w:rsidP="00933187">
      <w:pPr>
        <w:pStyle w:val="Standard"/>
        <w:rPr>
          <w:rFonts w:ascii="Constantia" w:hAnsi="Constantia" w:cs="DejaVu Sans"/>
        </w:rPr>
      </w:pPr>
    </w:p>
    <w:p w:rsidR="00FB4D77" w:rsidRPr="008E5F27" w:rsidRDefault="00FB4D77" w:rsidP="00933187">
      <w:pPr>
        <w:pStyle w:val="Standard"/>
        <w:rPr>
          <w:rFonts w:ascii="Constantia" w:hAnsi="Constantia" w:cs="DejaVu Sans"/>
        </w:rPr>
      </w:pPr>
      <w:r w:rsidRPr="008E5F27">
        <w:rPr>
          <w:rFonts w:ascii="Constantia" w:hAnsi="Constantia" w:cs="DejaVu Sans"/>
          <w:noProof/>
          <w:lang w:val="en-CA" w:eastAsia="en-CA" w:bidi="ar-SA"/>
        </w:rPr>
        <w:drawing>
          <wp:anchor distT="0" distB="0" distL="114300" distR="114300" simplePos="0" relativeHeight="251653632" behindDoc="0" locked="0" layoutInCell="1" allowOverlap="1" wp14:anchorId="5B422AAA" wp14:editId="146BB2BF">
            <wp:simplePos x="0" y="0"/>
            <wp:positionH relativeFrom="margin">
              <wp:align>left</wp:align>
            </wp:positionH>
            <wp:positionV relativeFrom="paragraph">
              <wp:posOffset>49984</wp:posOffset>
            </wp:positionV>
            <wp:extent cx="4727575" cy="562610"/>
            <wp:effectExtent l="0" t="0" r="0" b="8890"/>
            <wp:wrapNone/>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9"/>
                    <a:stretch>
                      <a:fillRect/>
                    </a:stretch>
                  </pic:blipFill>
                  <pic:spPr>
                    <a:xfrm>
                      <a:off x="0" y="0"/>
                      <a:ext cx="4727575" cy="562610"/>
                    </a:xfrm>
                    <a:prstGeom prst="rect">
                      <a:avLst/>
                    </a:prstGeom>
                  </pic:spPr>
                </pic:pic>
              </a:graphicData>
            </a:graphic>
            <wp14:sizeRelH relativeFrom="margin">
              <wp14:pctWidth>0</wp14:pctWidth>
            </wp14:sizeRelH>
            <wp14:sizeRelV relativeFrom="margin">
              <wp14:pctHeight>0</wp14:pctHeight>
            </wp14:sizeRelV>
          </wp:anchor>
        </w:drawing>
      </w:r>
    </w:p>
    <w:p w:rsidR="00FB4D77" w:rsidRPr="008E5F27" w:rsidRDefault="00FB4D77" w:rsidP="00933187">
      <w:pPr>
        <w:pStyle w:val="Standard"/>
        <w:rPr>
          <w:rFonts w:ascii="Constantia" w:hAnsi="Constantia" w:cs="DejaVu Sans"/>
        </w:rPr>
      </w:pPr>
    </w:p>
    <w:p w:rsidR="00FB4D77" w:rsidRPr="008E5F27" w:rsidRDefault="00FB4D77" w:rsidP="00933187">
      <w:pPr>
        <w:pStyle w:val="Standard"/>
        <w:rPr>
          <w:rFonts w:ascii="Constantia" w:hAnsi="Constantia" w:cs="DejaVu Sans"/>
        </w:rPr>
      </w:pPr>
    </w:p>
    <w:p w:rsidR="00FB4D77" w:rsidRPr="008E5F27" w:rsidRDefault="00FB4D77" w:rsidP="00933187">
      <w:pPr>
        <w:pStyle w:val="Standard"/>
        <w:rPr>
          <w:rFonts w:ascii="Constantia" w:hAnsi="Constantia" w:cs="DejaVu Sans"/>
        </w:rPr>
      </w:pPr>
      <w:r w:rsidRPr="008E5F27">
        <w:rPr>
          <w:rFonts w:ascii="Constantia" w:hAnsi="Constantia" w:cs="DejaVu Sans"/>
          <w:noProof/>
          <w:lang w:val="en-CA" w:eastAsia="en-CA" w:bidi="ar-SA"/>
        </w:rPr>
        <w:drawing>
          <wp:anchor distT="0" distB="0" distL="114300" distR="114300" simplePos="0" relativeHeight="251654656" behindDoc="0" locked="0" layoutInCell="1" allowOverlap="1" wp14:anchorId="02B50DF3" wp14:editId="76E4DE78">
            <wp:simplePos x="0" y="0"/>
            <wp:positionH relativeFrom="column">
              <wp:posOffset>3619500</wp:posOffset>
            </wp:positionH>
            <wp:positionV relativeFrom="paragraph">
              <wp:posOffset>94615</wp:posOffset>
            </wp:positionV>
            <wp:extent cx="2328545" cy="594995"/>
            <wp:effectExtent l="0" t="0" r="0"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stretch>
                      <a:fillRect/>
                    </a:stretch>
                  </pic:blipFill>
                  <pic:spPr>
                    <a:xfrm>
                      <a:off x="0" y="0"/>
                      <a:ext cx="2328545" cy="594995"/>
                    </a:xfrm>
                    <a:prstGeom prst="rect">
                      <a:avLst/>
                    </a:prstGeom>
                  </pic:spPr>
                </pic:pic>
              </a:graphicData>
            </a:graphic>
            <wp14:sizeRelH relativeFrom="margin">
              <wp14:pctWidth>0</wp14:pctWidth>
            </wp14:sizeRelH>
            <wp14:sizeRelV relativeFrom="margin">
              <wp14:pctHeight>0</wp14:pctHeight>
            </wp14:sizeRelV>
          </wp:anchor>
        </w:drawing>
      </w:r>
      <w:r w:rsidRPr="008E5F27">
        <w:rPr>
          <w:rFonts w:ascii="Constantia" w:hAnsi="Constantia" w:cs="DejaVu Sans"/>
          <w:noProof/>
          <w:lang w:val="en-CA" w:eastAsia="en-CA" w:bidi="ar-SA"/>
        </w:rPr>
        <mc:AlternateContent>
          <mc:Choice Requires="wps">
            <w:drawing>
              <wp:anchor distT="0" distB="0" distL="114300" distR="114300" simplePos="0" relativeHeight="251656704" behindDoc="0" locked="0" layoutInCell="1" allowOverlap="1" wp14:anchorId="45378E78" wp14:editId="7F615926">
                <wp:simplePos x="0" y="0"/>
                <wp:positionH relativeFrom="column">
                  <wp:posOffset>2444750</wp:posOffset>
                </wp:positionH>
                <wp:positionV relativeFrom="paragraph">
                  <wp:posOffset>229870</wp:posOffset>
                </wp:positionV>
                <wp:extent cx="1016000" cy="396240"/>
                <wp:effectExtent l="0" t="19050" r="31750" b="41910"/>
                <wp:wrapNone/>
                <wp:docPr id="6" name="Right Arrow 14"/>
                <wp:cNvGraphicFramePr/>
                <a:graphic xmlns:a="http://schemas.openxmlformats.org/drawingml/2006/main">
                  <a:graphicData uri="http://schemas.microsoft.com/office/word/2010/wordprocessingShape">
                    <wps:wsp>
                      <wps:cNvSpPr/>
                      <wps:spPr>
                        <a:xfrm>
                          <a:off x="0" y="0"/>
                          <a:ext cx="1016000" cy="3962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364DB2A3" id="Right Arrow 14" o:spid="_x0000_s1026" type="#_x0000_t13" style="position:absolute;margin-left:192.5pt;margin-top:18.1pt;width:80pt;height:31.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" adj="17388" fillcolor="#4f81bd [3204]" strokecolor="#243f60 [1604]" strokeweight="2pt"/>
            </w:pict>
          </mc:Fallback>
        </mc:AlternateContent>
      </w:r>
    </w:p>
    <w:p w:rsidR="007F357D" w:rsidRPr="008E5F27" w:rsidRDefault="00FB4D77" w:rsidP="00933187">
      <w:pPr>
        <w:pStyle w:val="Standard"/>
        <w:rPr>
          <w:rFonts w:ascii="Constantia" w:hAnsi="Constantia" w:cs="DejaVu Sans"/>
        </w:rPr>
      </w:pPr>
      <w:r w:rsidRPr="008E5F27">
        <w:rPr>
          <w:rFonts w:ascii="Constantia" w:hAnsi="Constantia" w:cs="DejaVu Sans"/>
          <w:noProof/>
          <w:lang w:val="en-CA" w:eastAsia="en-CA" w:bidi="ar-SA"/>
        </w:rPr>
        <mc:AlternateContent>
          <mc:Choice Requires="wps">
            <w:drawing>
              <wp:anchor distT="0" distB="0" distL="114300" distR="114300" simplePos="0" relativeHeight="251658752" behindDoc="0" locked="0" layoutInCell="1" allowOverlap="1" wp14:anchorId="54A5F28D" wp14:editId="7D56ECB3">
                <wp:simplePos x="0" y="0"/>
                <wp:positionH relativeFrom="margin">
                  <wp:align>left</wp:align>
                </wp:positionH>
                <wp:positionV relativeFrom="paragraph">
                  <wp:posOffset>101821</wp:posOffset>
                </wp:positionV>
                <wp:extent cx="2273935" cy="278130"/>
                <wp:effectExtent l="0" t="0" r="0" b="7620"/>
                <wp:wrapNone/>
                <wp:docPr id="7" name="Text Box 7"/>
                <wp:cNvGraphicFramePr/>
                <a:graphic xmlns:a="http://schemas.openxmlformats.org/drawingml/2006/main">
                  <a:graphicData uri="http://schemas.microsoft.com/office/word/2010/wordprocessingShape">
                    <wps:wsp>
                      <wps:cNvSpPr txBox="1"/>
                      <wps:spPr>
                        <a:xfrm>
                          <a:off x="0" y="0"/>
                          <a:ext cx="2273935" cy="278130"/>
                        </a:xfrm>
                        <a:prstGeom prst="rect">
                          <a:avLst/>
                        </a:prstGeom>
                        <a:solidFill>
                          <a:prstClr val="white"/>
                        </a:solidFill>
                        <a:ln>
                          <a:noFill/>
                        </a:ln>
                        <a:effectLst/>
                      </wps:spPr>
                      <wps:txbx>
                        <w:txbxContent>
                          <w:p w:rsidR="007F357D" w:rsidRPr="00666BAC" w:rsidRDefault="007F357D" w:rsidP="00FB4D77">
                            <w:pPr>
                              <w:pStyle w:val="Caption"/>
                              <w:jc w:val="center"/>
                              <w:rPr>
                                <w:rFonts w:ascii="Liberation Serif" w:eastAsia="AR PL UMing HK" w:hAnsi="Liberation Serif" w:cs="Lohit Devanagari"/>
                                <w:kern w:val="3"/>
                                <w:sz w:val="24"/>
                                <w:szCs w:val="24"/>
                                <w:lang w:eastAsia="zh-CN" w:bidi="hi-IN"/>
                              </w:rPr>
                            </w:pPr>
                            <w:r>
                              <w:t xml:space="preserve">Figure </w:t>
                            </w:r>
                            <w:r w:rsidR="00F94236">
                              <w:fldChar w:fldCharType="begin"/>
                            </w:r>
                            <w:r w:rsidR="00F94236">
                              <w:instrText xml:space="preserve"> SEQ Figure \* ARABIC </w:instrText>
                            </w:r>
                            <w:r w:rsidR="00F94236">
                              <w:fldChar w:fldCharType="separate"/>
                            </w:r>
                            <w:r w:rsidR="00C20A38">
                              <w:rPr>
                                <w:noProof/>
                              </w:rPr>
                              <w:t>2</w:t>
                            </w:r>
                            <w:r w:rsidR="00F94236">
                              <w:rPr>
                                <w:noProof/>
                              </w:rPr>
                              <w:fldChar w:fldCharType="end"/>
                            </w:r>
                            <w:r>
                              <w:t xml:space="preserve">: </w:t>
                            </w:r>
                            <w:r w:rsidR="00FB4D77">
                              <w:t>The Lagrangian equations (left) and their linearized form (right).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A5F28D" id="Text Box 7" o:spid="_x0000_s1027" type="#_x0000_t202" style="position:absolute;margin-left:0;margin-top:8pt;width:179.05pt;height:21.9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" stroked="f">
                <v:textbox inset="0,0,0,0">
                  <w:txbxContent>
                    <w:p w:rsidR="007F357D" w:rsidRPr="00666BAC" w:rsidRDefault="007F357D" w:rsidP="00FB4D77">
                      <w:pPr>
                        <w:pStyle w:val="Caption"/>
                        <w:jc w:val="center"/>
                        <w:rPr>
                          <w:rFonts w:ascii="Liberation Serif" w:eastAsia="AR PL UMing HK" w:hAnsi="Liberation Serif" w:cs="Lohit Devanagari"/>
                          <w:kern w:val="3"/>
                          <w:sz w:val="24"/>
                          <w:szCs w:val="24"/>
                          <w:lang w:eastAsia="zh-CN" w:bidi="hi-IN"/>
                        </w:rPr>
                      </w:pPr>
                      <w:r>
                        <w:t xml:space="preserve">Figure </w:t>
                      </w:r>
                      <w:r w:rsidR="00F94236">
                        <w:fldChar w:fldCharType="begin"/>
                      </w:r>
                      <w:r w:rsidR="00F94236">
                        <w:instrText xml:space="preserve"> SEQ Figure \* ARABIC </w:instrText>
                      </w:r>
                      <w:r w:rsidR="00F94236">
                        <w:fldChar w:fldCharType="separate"/>
                      </w:r>
                      <w:r w:rsidR="00C20A38">
                        <w:rPr>
                          <w:noProof/>
                        </w:rPr>
                        <w:t>2</w:t>
                      </w:r>
                      <w:r w:rsidR="00F94236">
                        <w:rPr>
                          <w:noProof/>
                        </w:rPr>
                        <w:fldChar w:fldCharType="end"/>
                      </w:r>
                      <w:r>
                        <w:t xml:space="preserve">: </w:t>
                      </w:r>
                      <w:r w:rsidR="00FB4D77">
                        <w:t>The Lagrangian equations (left) and their linearized form (right).</w:t>
                      </w:r>
                    </w:p>
                  </w:txbxContent>
                </v:textbox>
                <w10:wrap anchorx="margin"/>
              </v:shape>
            </w:pict>
          </mc:Fallback>
        </mc:AlternateContent>
      </w:r>
    </w:p>
    <w:p w:rsidR="00FB4D77" w:rsidRPr="008E5F27" w:rsidRDefault="00FB4D77" w:rsidP="007F357D">
      <w:pPr>
        <w:pStyle w:val="Heading1"/>
        <w:rPr>
          <w:rFonts w:ascii="Constantia" w:hAnsi="Constantia" w:cs="DejaVu Sans"/>
        </w:rPr>
      </w:pPr>
    </w:p>
    <w:p w:rsidR="00FB4D77" w:rsidRPr="008E5F27" w:rsidRDefault="00E43D9F" w:rsidP="00604314">
      <w:pPr>
        <w:pStyle w:val="Standard"/>
        <w:jc w:val="both"/>
        <w:rPr>
          <w:rFonts w:ascii="Constantia" w:hAnsi="Constantia" w:cs="DejaVu Sans"/>
        </w:rPr>
      </w:pPr>
      <w:r w:rsidRPr="008E5F27">
        <w:rPr>
          <w:rFonts w:ascii="Constantia" w:hAnsi="Constantia" w:cs="DejaVu Sans"/>
        </w:rPr>
        <w:t>W</w:t>
      </w:r>
      <w:r w:rsidR="00FB4D77" w:rsidRPr="008E5F27">
        <w:rPr>
          <w:rFonts w:ascii="Constantia" w:hAnsi="Constantia" w:cs="DejaVu Sans"/>
        </w:rPr>
        <w:t>e found the system was both controllable and observable when both the position of the ball and the angle of the ramp were measured. Somewhat surprisingly, we found the system was still observable and controllable if we measured only the ball position or only the ramp angle. As a measure of controllability, we calculate</w:t>
      </w:r>
      <w:r w:rsidR="00E40770" w:rsidRPr="008E5F27">
        <w:rPr>
          <w:rFonts w:ascii="Constantia" w:hAnsi="Constantia" w:cs="DejaVu Sans"/>
        </w:rPr>
        <w:t>d</w:t>
      </w:r>
      <w:r w:rsidR="00FB4D77" w:rsidRPr="008E5F27">
        <w:rPr>
          <w:rFonts w:ascii="Constantia" w:hAnsi="Constantia" w:cs="DejaVu Sans"/>
        </w:rPr>
        <w:t xml:space="preserve"> the conditioning number for the system – the smaller the conditioning number, the</w:t>
      </w:r>
      <w:r w:rsidRPr="008E5F27">
        <w:rPr>
          <w:rFonts w:ascii="Constantia" w:hAnsi="Constantia" w:cs="DejaVu Sans"/>
        </w:rPr>
        <w:t xml:space="preserve"> better </w:t>
      </w:r>
      <w:r w:rsidR="00FB4D77" w:rsidRPr="008E5F27">
        <w:rPr>
          <w:rFonts w:ascii="Constantia" w:hAnsi="Constantia" w:cs="DejaVu Sans"/>
        </w:rPr>
        <w:t xml:space="preserve">(see the </w:t>
      </w:r>
      <w:r w:rsidR="00E677EA">
        <w:rPr>
          <w:rFonts w:ascii="Constantia" w:hAnsi="Constantia" w:cs="DejaVu Sans"/>
        </w:rPr>
        <w:t xml:space="preserve">MATLAB </w:t>
      </w:r>
      <w:r w:rsidR="00FB4D77" w:rsidRPr="008E5F27">
        <w:rPr>
          <w:rFonts w:ascii="Constantia" w:hAnsi="Constantia" w:cs="DejaVu Sans"/>
        </w:rPr>
        <w:t>script “</w:t>
      </w:r>
      <w:proofErr w:type="spellStart"/>
      <w:r w:rsidR="00FB4D77" w:rsidRPr="008E5F27">
        <w:rPr>
          <w:rFonts w:ascii="Constantia" w:hAnsi="Constantia" w:cs="DejaVu Sans"/>
        </w:rPr>
        <w:t>calcConditionNumber</w:t>
      </w:r>
      <w:proofErr w:type="spellEnd"/>
      <w:r w:rsidR="00FB4D77" w:rsidRPr="008E5F27">
        <w:rPr>
          <w:rFonts w:ascii="Constantia" w:hAnsi="Constantia" w:cs="DejaVu Sans"/>
        </w:rPr>
        <w:t>”).</w:t>
      </w:r>
    </w:p>
    <w:p w:rsidR="00FB4D77" w:rsidRPr="008E5F27" w:rsidRDefault="00FB4D77" w:rsidP="00FB4D77">
      <w:pPr>
        <w:pStyle w:val="Standard"/>
        <w:rPr>
          <w:rFonts w:ascii="Constantia" w:hAnsi="Constantia" w:cs="DejaVu Sans"/>
        </w:rPr>
      </w:pPr>
    </w:p>
    <w:p w:rsidR="00FB4D77" w:rsidRDefault="00E40770" w:rsidP="00561ED9">
      <w:pPr>
        <w:pStyle w:val="Standard"/>
        <w:jc w:val="both"/>
        <w:rPr>
          <w:rFonts w:ascii="Constantia" w:hAnsi="Constantia" w:cs="DejaVu Sans"/>
        </w:rPr>
      </w:pPr>
      <w:r w:rsidRPr="008E5F27">
        <w:rPr>
          <w:rFonts w:ascii="Constantia" w:hAnsi="Constantia" w:cs="DejaVu Sans"/>
        </w:rPr>
        <w:t xml:space="preserve">Measuring </w:t>
      </w:r>
      <w:r w:rsidR="00E43D9F" w:rsidRPr="008E5F27">
        <w:rPr>
          <w:rFonts w:ascii="Constantia" w:hAnsi="Constantia" w:cs="DejaVu Sans"/>
        </w:rPr>
        <w:t xml:space="preserve">the </w:t>
      </w:r>
      <w:r w:rsidR="00FB4D77" w:rsidRPr="008E5F27">
        <w:rPr>
          <w:rFonts w:ascii="Constantia" w:hAnsi="Constantia" w:cs="DejaVu Sans"/>
        </w:rPr>
        <w:t xml:space="preserve">position of the ball was </w:t>
      </w:r>
      <w:r w:rsidRPr="008E5F27">
        <w:rPr>
          <w:rFonts w:ascii="Constantia" w:hAnsi="Constantia" w:cs="DejaVu Sans"/>
        </w:rPr>
        <w:t>key to a small conditioning number</w:t>
      </w:r>
      <w:r w:rsidR="00FB4D77" w:rsidRPr="008E5F27">
        <w:rPr>
          <w:rFonts w:ascii="Constantia" w:hAnsi="Constantia" w:cs="DejaVu Sans"/>
        </w:rPr>
        <w:t xml:space="preserve">. </w:t>
      </w:r>
      <w:r w:rsidR="00E43D9F" w:rsidRPr="008E5F27">
        <w:rPr>
          <w:rFonts w:ascii="Constantia" w:hAnsi="Constantia" w:cs="DejaVu Sans"/>
        </w:rPr>
        <w:t>So</w:t>
      </w:r>
      <w:r w:rsidR="00FB4D77" w:rsidRPr="008E5F27">
        <w:rPr>
          <w:rFonts w:ascii="Constantia" w:hAnsi="Constantia" w:cs="DejaVu Sans"/>
        </w:rPr>
        <w:t>, we purchase</w:t>
      </w:r>
      <w:r w:rsidR="00E43D9F" w:rsidRPr="008E5F27">
        <w:rPr>
          <w:rFonts w:ascii="Constantia" w:hAnsi="Constantia" w:cs="DejaVu Sans"/>
        </w:rPr>
        <w:t>d</w:t>
      </w:r>
      <w:r w:rsidR="00FB4D77" w:rsidRPr="008E5F27">
        <w:rPr>
          <w:rFonts w:ascii="Constantia" w:hAnsi="Constantia" w:cs="DejaVu Sans"/>
        </w:rPr>
        <w:t xml:space="preserve"> a sensor to measure the position of the ball, and </w:t>
      </w:r>
      <w:r w:rsidR="00E43D9F" w:rsidRPr="008E5F27">
        <w:rPr>
          <w:rFonts w:ascii="Constantia" w:hAnsi="Constantia" w:cs="DejaVu Sans"/>
        </w:rPr>
        <w:t>decided to</w:t>
      </w:r>
      <w:r w:rsidR="00FB4D77" w:rsidRPr="008E5F27">
        <w:rPr>
          <w:rFonts w:ascii="Constantia" w:hAnsi="Constantia" w:cs="DejaVu Sans"/>
        </w:rPr>
        <w:t xml:space="preserve"> forgo measuring the beam angle until shown to be necessary. </w:t>
      </w:r>
      <w:r w:rsidR="00244F1D" w:rsidRPr="008E5F27">
        <w:rPr>
          <w:rFonts w:ascii="Constantia" w:hAnsi="Constantia" w:cs="DejaVu Sans"/>
        </w:rPr>
        <w:t>The</w:t>
      </w:r>
      <w:r w:rsidRPr="008E5F27">
        <w:rPr>
          <w:rFonts w:ascii="Constantia" w:hAnsi="Constantia" w:cs="DejaVu Sans"/>
        </w:rPr>
        <w:t xml:space="preserve"> servo command angle </w:t>
      </w:r>
      <w:r w:rsidR="00E677EA">
        <w:rPr>
          <w:rFonts w:ascii="Constantia" w:hAnsi="Constantia" w:cs="DejaVu Sans"/>
        </w:rPr>
        <w:t xml:space="preserve">also serves as a first approximation of </w:t>
      </w:r>
      <w:r w:rsidR="00FB4D77" w:rsidRPr="008E5F27">
        <w:rPr>
          <w:rFonts w:ascii="Constantia" w:hAnsi="Constantia" w:cs="DejaVu Sans"/>
        </w:rPr>
        <w:t>beam angle</w:t>
      </w:r>
      <w:r w:rsidRPr="008E5F27">
        <w:rPr>
          <w:rFonts w:ascii="Constantia" w:hAnsi="Constantia" w:cs="DejaVu Sans"/>
        </w:rPr>
        <w:t>.</w:t>
      </w:r>
    </w:p>
    <w:p w:rsidR="00871AB5" w:rsidRPr="008E5F27" w:rsidRDefault="00871AB5" w:rsidP="00561ED9">
      <w:pPr>
        <w:pStyle w:val="Standard"/>
        <w:jc w:val="both"/>
        <w:rPr>
          <w:rFonts w:ascii="Constantia" w:hAnsi="Constantia" w:cs="DejaVu Sans"/>
        </w:rPr>
      </w:pPr>
    </w:p>
    <w:p w:rsidR="00933187" w:rsidRPr="008E5F27" w:rsidRDefault="006B1986" w:rsidP="007F357D">
      <w:pPr>
        <w:pStyle w:val="Heading1"/>
        <w:rPr>
          <w:rFonts w:ascii="Constantia" w:hAnsi="Constantia" w:cs="DejaVu Sans"/>
        </w:rPr>
      </w:pPr>
      <w:r w:rsidRPr="008E5F27">
        <w:rPr>
          <w:rFonts w:ascii="Constantia" w:hAnsi="Constantia" w:cs="DejaVu Sans"/>
          <w:noProof/>
          <w:lang w:eastAsia="en-CA"/>
        </w:rPr>
        <w:t>System Components</w:t>
      </w:r>
      <w:r w:rsidR="009003E0" w:rsidRPr="008E5F27">
        <w:rPr>
          <w:rFonts w:ascii="Constantia" w:hAnsi="Constantia" w:cs="DejaVu Sans"/>
          <w:noProof/>
          <w:lang w:eastAsia="en-CA"/>
        </w:rPr>
        <w:t xml:space="preserve"> and</w:t>
      </w:r>
      <w:r w:rsidR="009C6DB2" w:rsidRPr="008E5F27">
        <w:rPr>
          <w:rFonts w:ascii="Constantia" w:hAnsi="Constantia" w:cs="DejaVu Sans"/>
        </w:rPr>
        <w:t xml:space="preserve"> </w:t>
      </w:r>
      <w:r w:rsidR="00933187" w:rsidRPr="008E5F27">
        <w:rPr>
          <w:rFonts w:ascii="Constantia" w:hAnsi="Constantia" w:cs="DejaVu Sans"/>
        </w:rPr>
        <w:t>Construction</w:t>
      </w:r>
    </w:p>
    <w:p w:rsidR="00EB31EC" w:rsidRPr="008E5F27" w:rsidRDefault="00EB31EC" w:rsidP="00EB31EC">
      <w:pPr>
        <w:rPr>
          <w:rFonts w:ascii="Constantia" w:hAnsi="Constantia" w:cs="DejaVu Sans"/>
        </w:rPr>
      </w:pPr>
    </w:p>
    <w:p w:rsidR="00EB31EC" w:rsidRPr="008E5F27" w:rsidRDefault="00EB31EC" w:rsidP="00EB31EC">
      <w:pPr>
        <w:pStyle w:val="Heading2"/>
        <w:rPr>
          <w:rFonts w:ascii="Constantia" w:hAnsi="Constantia" w:cs="DejaVu Sans"/>
        </w:rPr>
      </w:pPr>
      <w:r w:rsidRPr="008E5F27">
        <w:rPr>
          <w:rFonts w:ascii="Constantia" w:hAnsi="Constantia" w:cs="DejaVu Sans"/>
        </w:rPr>
        <w:t>System Components</w:t>
      </w:r>
    </w:p>
    <w:p w:rsidR="002C509F" w:rsidRPr="008E5F27" w:rsidRDefault="00871AB5" w:rsidP="00561ED9">
      <w:pPr>
        <w:pStyle w:val="Standard"/>
        <w:jc w:val="both"/>
        <w:rPr>
          <w:rFonts w:ascii="Constantia" w:hAnsi="Constantia" w:cs="DejaVu Sans"/>
        </w:rPr>
      </w:pPr>
      <w:r w:rsidRPr="008E5F27">
        <w:rPr>
          <w:rFonts w:ascii="Constantia" w:hAnsi="Constantia" w:cs="DejaVu Sans"/>
          <w:noProof/>
          <w:lang w:val="en-CA" w:eastAsia="en-CA" w:bidi="ar-SA"/>
        </w:rPr>
        <w:drawing>
          <wp:anchor distT="0" distB="0" distL="114300" distR="114300" simplePos="0" relativeHeight="251646464" behindDoc="1" locked="0" layoutInCell="1" allowOverlap="1" wp14:anchorId="138D8FA6" wp14:editId="38CC8535">
            <wp:simplePos x="0" y="0"/>
            <wp:positionH relativeFrom="column">
              <wp:posOffset>3612515</wp:posOffset>
            </wp:positionH>
            <wp:positionV relativeFrom="paragraph">
              <wp:posOffset>51435</wp:posOffset>
            </wp:positionV>
            <wp:extent cx="2874010" cy="3792220"/>
            <wp:effectExtent l="0" t="0" r="2540" b="0"/>
            <wp:wrapTight wrapText="bothSides">
              <wp:wrapPolygon edited="0">
                <wp:start x="0" y="0"/>
                <wp:lineTo x="0" y="21484"/>
                <wp:lineTo x="21476" y="21484"/>
                <wp:lineTo x="2147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74010" cy="3792220"/>
                    </a:xfrm>
                    <a:prstGeom prst="rect">
                      <a:avLst/>
                    </a:prstGeom>
                    <a:noFill/>
                  </pic:spPr>
                </pic:pic>
              </a:graphicData>
            </a:graphic>
            <wp14:sizeRelH relativeFrom="page">
              <wp14:pctWidth>0</wp14:pctWidth>
            </wp14:sizeRelH>
            <wp14:sizeRelV relativeFrom="page">
              <wp14:pctHeight>0</wp14:pctHeight>
            </wp14:sizeRelV>
          </wp:anchor>
        </w:drawing>
      </w:r>
      <w:r w:rsidR="009C6DB2" w:rsidRPr="008E5F27">
        <w:rPr>
          <w:rFonts w:ascii="Constantia" w:hAnsi="Constantia" w:cs="DejaVu Sans"/>
        </w:rPr>
        <w:t xml:space="preserve">Before beginning construction, </w:t>
      </w:r>
      <w:r w:rsidR="00933187" w:rsidRPr="008E5F27">
        <w:rPr>
          <w:rFonts w:ascii="Constantia" w:hAnsi="Constantia" w:cs="DejaVu Sans"/>
        </w:rPr>
        <w:t>we had to decide</w:t>
      </w:r>
      <w:r w:rsidR="00A66E28" w:rsidRPr="008E5F27">
        <w:rPr>
          <w:rFonts w:ascii="Constantia" w:hAnsi="Constantia" w:cs="DejaVu Sans"/>
        </w:rPr>
        <w:t xml:space="preserve"> on</w:t>
      </w:r>
      <w:r w:rsidR="00933187" w:rsidRPr="008E5F27">
        <w:rPr>
          <w:rFonts w:ascii="Constantia" w:hAnsi="Constantia" w:cs="DejaVu Sans"/>
        </w:rPr>
        <w:t xml:space="preserve"> the </w:t>
      </w:r>
      <w:r w:rsidR="007F7E60" w:rsidRPr="008E5F27">
        <w:rPr>
          <w:rFonts w:ascii="Constantia" w:hAnsi="Constantia" w:cs="DejaVu Sans"/>
        </w:rPr>
        <w:t>basic</w:t>
      </w:r>
      <w:r w:rsidR="00933187" w:rsidRPr="008E5F27">
        <w:rPr>
          <w:rFonts w:ascii="Constantia" w:hAnsi="Constantia" w:cs="DejaVu Sans"/>
        </w:rPr>
        <w:t xml:space="preserve"> </w:t>
      </w:r>
      <w:r w:rsidR="00D41401" w:rsidRPr="008E5F27">
        <w:rPr>
          <w:rFonts w:ascii="Constantia" w:hAnsi="Constantia" w:cs="DejaVu Sans"/>
        </w:rPr>
        <w:t xml:space="preserve">physical </w:t>
      </w:r>
      <w:r w:rsidR="00933187" w:rsidRPr="008E5F27">
        <w:rPr>
          <w:rFonts w:ascii="Constantia" w:hAnsi="Constantia" w:cs="DejaVu Sans"/>
        </w:rPr>
        <w:t>configuration</w:t>
      </w:r>
      <w:r w:rsidR="007F7E60" w:rsidRPr="008E5F27">
        <w:rPr>
          <w:rFonts w:ascii="Constantia" w:hAnsi="Constantia" w:cs="DejaVu Sans"/>
        </w:rPr>
        <w:t xml:space="preserve"> of the system</w:t>
      </w:r>
      <w:r w:rsidR="00933187" w:rsidRPr="008E5F27">
        <w:rPr>
          <w:rFonts w:ascii="Constantia" w:hAnsi="Constantia" w:cs="DejaVu Sans"/>
        </w:rPr>
        <w:t xml:space="preserve">. </w:t>
      </w:r>
      <w:r w:rsidR="00C341E9" w:rsidRPr="008E5F27">
        <w:rPr>
          <w:rFonts w:ascii="Constantia" w:hAnsi="Constantia" w:cs="DejaVu Sans"/>
        </w:rPr>
        <w:t xml:space="preserve">We considered two ideas. The first option was to drive the beam </w:t>
      </w:r>
      <w:r w:rsidR="00933187" w:rsidRPr="008E5F27">
        <w:rPr>
          <w:rFonts w:ascii="Constantia" w:hAnsi="Constantia" w:cs="DejaVu Sans"/>
        </w:rPr>
        <w:t xml:space="preserve">from the middle, </w:t>
      </w:r>
      <w:r w:rsidR="00C341E9" w:rsidRPr="008E5F27">
        <w:rPr>
          <w:rFonts w:ascii="Constantia" w:hAnsi="Constantia" w:cs="DejaVu Sans"/>
        </w:rPr>
        <w:t xml:space="preserve">and the second option was to pivot the beam on one end </w:t>
      </w:r>
      <w:r w:rsidR="00933187" w:rsidRPr="008E5F27">
        <w:rPr>
          <w:rFonts w:ascii="Constantia" w:hAnsi="Constantia" w:cs="DejaVu Sans"/>
        </w:rPr>
        <w:t xml:space="preserve">and </w:t>
      </w:r>
      <w:r w:rsidR="00C341E9" w:rsidRPr="008E5F27">
        <w:rPr>
          <w:rFonts w:ascii="Constantia" w:hAnsi="Constantia" w:cs="DejaVu Sans"/>
        </w:rPr>
        <w:t xml:space="preserve">drive </w:t>
      </w:r>
      <w:r w:rsidR="00933187" w:rsidRPr="008E5F27">
        <w:rPr>
          <w:rFonts w:ascii="Constantia" w:hAnsi="Constantia" w:cs="DejaVu Sans"/>
        </w:rPr>
        <w:t xml:space="preserve">the other end using a gearing system. We chose to drive </w:t>
      </w:r>
      <w:r w:rsidR="008811C1" w:rsidRPr="008E5F27">
        <w:rPr>
          <w:rFonts w:ascii="Constantia" w:hAnsi="Constantia" w:cs="DejaVu Sans"/>
        </w:rPr>
        <w:t>the beam</w:t>
      </w:r>
      <w:r w:rsidR="00933187" w:rsidRPr="008E5F27">
        <w:rPr>
          <w:rFonts w:ascii="Constantia" w:hAnsi="Constantia" w:cs="DejaVu Sans"/>
        </w:rPr>
        <w:t xml:space="preserve"> from the middle for </w:t>
      </w:r>
      <w:r w:rsidR="008811C1" w:rsidRPr="008E5F27">
        <w:rPr>
          <w:rFonts w:ascii="Constantia" w:hAnsi="Constantia" w:cs="DejaVu Sans"/>
        </w:rPr>
        <w:t>ease of construction</w:t>
      </w:r>
      <w:r w:rsidR="00933187" w:rsidRPr="008E5F27">
        <w:rPr>
          <w:rFonts w:ascii="Constantia" w:hAnsi="Constantia" w:cs="DejaVu Sans"/>
        </w:rPr>
        <w:t xml:space="preserve">. </w:t>
      </w:r>
    </w:p>
    <w:p w:rsidR="002C509F" w:rsidRPr="008E5F27" w:rsidRDefault="002C509F" w:rsidP="00561ED9">
      <w:pPr>
        <w:pStyle w:val="Standard"/>
        <w:jc w:val="both"/>
        <w:rPr>
          <w:rFonts w:ascii="Constantia" w:hAnsi="Constantia" w:cs="DejaVu Sans"/>
        </w:rPr>
      </w:pPr>
    </w:p>
    <w:p w:rsidR="00165FCE" w:rsidRPr="008E5F27" w:rsidRDefault="00572DD9" w:rsidP="00561ED9">
      <w:pPr>
        <w:pStyle w:val="Standard"/>
        <w:jc w:val="both"/>
        <w:rPr>
          <w:rFonts w:ascii="Constantia" w:hAnsi="Constantia" w:cs="DejaVu Sans"/>
        </w:rPr>
      </w:pPr>
      <w:r w:rsidRPr="008E5F27">
        <w:rPr>
          <w:rFonts w:ascii="Constantia" w:hAnsi="Constantia" w:cs="DejaVu Sans"/>
        </w:rPr>
        <w:t xml:space="preserve">To drive the beam, we </w:t>
      </w:r>
      <w:r w:rsidR="00933187" w:rsidRPr="008E5F27">
        <w:rPr>
          <w:rFonts w:ascii="Constantia" w:hAnsi="Constantia" w:cs="DejaVu Sans"/>
        </w:rPr>
        <w:t xml:space="preserve">chose to use servos since they were readily available. </w:t>
      </w:r>
      <w:r w:rsidR="00165FCE" w:rsidRPr="008E5F27">
        <w:rPr>
          <w:rFonts w:ascii="Constantia" w:hAnsi="Constantia" w:cs="DejaVu Sans"/>
        </w:rPr>
        <w:t xml:space="preserve">For simplicity, we </w:t>
      </w:r>
      <w:r w:rsidR="00105324" w:rsidRPr="008E5F27">
        <w:rPr>
          <w:rFonts w:ascii="Constantia" w:hAnsi="Constantia" w:cs="DejaVu Sans"/>
        </w:rPr>
        <w:t>used an already available</w:t>
      </w:r>
      <w:r w:rsidRPr="008E5F27">
        <w:rPr>
          <w:rFonts w:ascii="Constantia" w:hAnsi="Constantia" w:cs="DejaVu Sans"/>
        </w:rPr>
        <w:t xml:space="preserve"> Arduino UNO to control the </w:t>
      </w:r>
      <w:r w:rsidR="00165FCE" w:rsidRPr="008E5F27">
        <w:rPr>
          <w:rFonts w:ascii="Constantia" w:hAnsi="Constantia" w:cs="DejaVu Sans"/>
        </w:rPr>
        <w:t>servos.</w:t>
      </w:r>
      <w:r w:rsidR="006E08DB" w:rsidRPr="008E5F27">
        <w:rPr>
          <w:rFonts w:ascii="Constantia" w:hAnsi="Constantia" w:cs="DejaVu Sans"/>
        </w:rPr>
        <w:t xml:space="preserve"> A ping-pong ball worked well for the ball component. </w:t>
      </w:r>
    </w:p>
    <w:p w:rsidR="00CA3866" w:rsidRPr="008E5F27" w:rsidRDefault="00CA3866" w:rsidP="00561ED9">
      <w:pPr>
        <w:pStyle w:val="Standard"/>
        <w:jc w:val="both"/>
        <w:rPr>
          <w:rFonts w:ascii="Constantia" w:hAnsi="Constantia" w:cs="DejaVu Sans"/>
        </w:rPr>
      </w:pPr>
    </w:p>
    <w:p w:rsidR="00CB69EA" w:rsidRPr="008E5F27" w:rsidRDefault="00843459" w:rsidP="00561ED9">
      <w:pPr>
        <w:pStyle w:val="Standard"/>
        <w:jc w:val="both"/>
        <w:rPr>
          <w:rFonts w:ascii="Constantia" w:hAnsi="Constantia" w:cs="DejaVu Sans"/>
        </w:rPr>
      </w:pPr>
      <w:r w:rsidRPr="008E5F27">
        <w:rPr>
          <w:rFonts w:ascii="Constantia" w:hAnsi="Constantia" w:cs="DejaVu Sans"/>
        </w:rPr>
        <w:t>To measure the ball position</w:t>
      </w:r>
      <w:r w:rsidR="00D05337" w:rsidRPr="008E5F27">
        <w:rPr>
          <w:rFonts w:ascii="Constantia" w:hAnsi="Constantia" w:cs="DejaVu Sans"/>
        </w:rPr>
        <w:t xml:space="preserve"> </w:t>
      </w:r>
      <w:r w:rsidR="00933187" w:rsidRPr="008E5F27">
        <w:rPr>
          <w:rFonts w:ascii="Constantia" w:hAnsi="Constantia" w:cs="DejaVu Sans"/>
        </w:rPr>
        <w:t xml:space="preserve">we had several </w:t>
      </w:r>
      <w:r w:rsidRPr="008E5F27">
        <w:rPr>
          <w:rFonts w:ascii="Constantia" w:hAnsi="Constantia" w:cs="DejaVu Sans"/>
        </w:rPr>
        <w:t xml:space="preserve">sensor </w:t>
      </w:r>
      <w:r w:rsidR="00933187" w:rsidRPr="008E5F27">
        <w:rPr>
          <w:rFonts w:ascii="Constantia" w:hAnsi="Constantia" w:cs="DejaVu Sans"/>
        </w:rPr>
        <w:t>options</w:t>
      </w:r>
      <w:r w:rsidRPr="008E5F27">
        <w:rPr>
          <w:rFonts w:ascii="Constantia" w:hAnsi="Constantia" w:cs="DejaVu Sans"/>
        </w:rPr>
        <w:t xml:space="preserve"> to choose from</w:t>
      </w:r>
      <w:r w:rsidR="00933187" w:rsidRPr="008E5F27">
        <w:rPr>
          <w:rFonts w:ascii="Constantia" w:hAnsi="Constantia" w:cs="DejaVu Sans"/>
        </w:rPr>
        <w:t>: ultrasonic</w:t>
      </w:r>
      <w:r w:rsidR="00452BD1" w:rsidRPr="008E5F27">
        <w:rPr>
          <w:rFonts w:ascii="Constantia" w:hAnsi="Constantia" w:cs="DejaVu Sans"/>
        </w:rPr>
        <w:t xml:space="preserve"> sensing</w:t>
      </w:r>
      <w:r w:rsidR="00933187" w:rsidRPr="008E5F27">
        <w:rPr>
          <w:rFonts w:ascii="Constantia" w:hAnsi="Constantia" w:cs="DejaVu Sans"/>
        </w:rPr>
        <w:t>, infrared</w:t>
      </w:r>
      <w:r w:rsidR="00541FF0" w:rsidRPr="008E5F27">
        <w:rPr>
          <w:rFonts w:ascii="Constantia" w:hAnsi="Constantia" w:cs="DejaVu Sans"/>
        </w:rPr>
        <w:t xml:space="preserve"> (IR)</w:t>
      </w:r>
      <w:r w:rsidR="00452BD1" w:rsidRPr="008E5F27">
        <w:rPr>
          <w:rFonts w:ascii="Constantia" w:hAnsi="Constantia" w:cs="DejaVu Sans"/>
        </w:rPr>
        <w:t xml:space="preserve"> sensing</w:t>
      </w:r>
      <w:r w:rsidR="00933187" w:rsidRPr="008E5F27">
        <w:rPr>
          <w:rFonts w:ascii="Constantia" w:hAnsi="Constantia" w:cs="DejaVu Sans"/>
        </w:rPr>
        <w:t xml:space="preserve">, a camera, or some sort of resistive sensor. </w:t>
      </w:r>
      <w:r w:rsidR="00D05337" w:rsidRPr="008E5F27">
        <w:rPr>
          <w:rFonts w:ascii="Constantia" w:hAnsi="Constantia" w:cs="DejaVu Sans"/>
        </w:rPr>
        <w:t>Again f</w:t>
      </w:r>
      <w:r w:rsidR="00A43965" w:rsidRPr="008E5F27">
        <w:rPr>
          <w:rFonts w:ascii="Constantia" w:hAnsi="Constantia" w:cs="DejaVu Sans"/>
        </w:rPr>
        <w:t>or simplicity, w</w:t>
      </w:r>
      <w:r w:rsidR="00933187" w:rsidRPr="008E5F27">
        <w:rPr>
          <w:rFonts w:ascii="Constantia" w:hAnsi="Constantia" w:cs="DejaVu Sans"/>
        </w:rPr>
        <w:t>e chose to order a</w:t>
      </w:r>
      <w:r w:rsidR="00A43965" w:rsidRPr="008E5F27">
        <w:rPr>
          <w:rFonts w:ascii="Constantia" w:hAnsi="Constantia" w:cs="DejaVu Sans"/>
        </w:rPr>
        <w:t xml:space="preserve"> cheap infrared sensor. We hoped the infrared sensor would have better resolution than an ultrasonic sensor we had available</w:t>
      </w:r>
      <w:r w:rsidR="00825732" w:rsidRPr="008E5F27">
        <w:rPr>
          <w:rFonts w:ascii="Constantia" w:hAnsi="Constantia" w:cs="DejaVu Sans"/>
        </w:rPr>
        <w:t>.</w:t>
      </w:r>
    </w:p>
    <w:p w:rsidR="00825732" w:rsidRPr="008E5F27" w:rsidRDefault="00825732" w:rsidP="00561ED9">
      <w:pPr>
        <w:pStyle w:val="Standard"/>
        <w:jc w:val="both"/>
        <w:rPr>
          <w:rFonts w:ascii="Constantia" w:hAnsi="Constantia" w:cs="DejaVu Sans"/>
        </w:rPr>
      </w:pPr>
    </w:p>
    <w:p w:rsidR="006C1468" w:rsidRPr="008E5F27" w:rsidRDefault="00871AB5" w:rsidP="00561ED9">
      <w:pPr>
        <w:pStyle w:val="Standard"/>
        <w:jc w:val="both"/>
        <w:rPr>
          <w:rFonts w:ascii="Constantia" w:hAnsi="Constantia" w:cs="DejaVu Sans"/>
        </w:rPr>
      </w:pPr>
      <w:r w:rsidRPr="008E5F27">
        <w:rPr>
          <w:rFonts w:ascii="Constantia" w:hAnsi="Constantia" w:cs="DejaVu Sans"/>
          <w:noProof/>
          <w:lang w:val="en-CA" w:eastAsia="en-CA" w:bidi="ar-SA"/>
        </w:rPr>
        <mc:AlternateContent>
          <mc:Choice Requires="wps">
            <w:drawing>
              <wp:anchor distT="0" distB="0" distL="114300" distR="114300" simplePos="0" relativeHeight="251659776" behindDoc="1" locked="0" layoutInCell="1" allowOverlap="1" wp14:anchorId="51931E59" wp14:editId="14001DBE">
                <wp:simplePos x="0" y="0"/>
                <wp:positionH relativeFrom="column">
                  <wp:posOffset>3673447</wp:posOffset>
                </wp:positionH>
                <wp:positionV relativeFrom="page">
                  <wp:posOffset>6830447</wp:posOffset>
                </wp:positionV>
                <wp:extent cx="2693035" cy="266700"/>
                <wp:effectExtent l="0" t="0" r="0" b="0"/>
                <wp:wrapTight wrapText="bothSides">
                  <wp:wrapPolygon edited="0">
                    <wp:start x="0" y="0"/>
                    <wp:lineTo x="0" y="20057"/>
                    <wp:lineTo x="21391" y="20057"/>
                    <wp:lineTo x="21391"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2693035" cy="266700"/>
                        </a:xfrm>
                        <a:prstGeom prst="rect">
                          <a:avLst/>
                        </a:prstGeom>
                        <a:solidFill>
                          <a:prstClr val="white"/>
                        </a:solidFill>
                        <a:ln>
                          <a:noFill/>
                        </a:ln>
                        <a:effectLst/>
                      </wps:spPr>
                      <wps:txbx>
                        <w:txbxContent>
                          <w:p w:rsidR="00934036" w:rsidRPr="00A75C6A" w:rsidRDefault="00934036" w:rsidP="009C6DB2">
                            <w:pPr>
                              <w:pStyle w:val="Caption"/>
                              <w:jc w:val="center"/>
                              <w:rPr>
                                <w:rFonts w:ascii="Liberation Serif" w:eastAsia="AR PL UMing HK" w:hAnsi="Liberation Serif" w:cs="Lohit Devanagari"/>
                                <w:noProof/>
                                <w:kern w:val="3"/>
                                <w:sz w:val="24"/>
                                <w:szCs w:val="24"/>
                              </w:rPr>
                            </w:pPr>
                            <w:r>
                              <w:t xml:space="preserve">Figure </w:t>
                            </w:r>
                            <w:r w:rsidR="00F94236">
                              <w:fldChar w:fldCharType="begin"/>
                            </w:r>
                            <w:r w:rsidR="00F94236">
                              <w:instrText xml:space="preserve"> SEQ Figure \* ARABIC </w:instrText>
                            </w:r>
                            <w:r w:rsidR="00F94236">
                              <w:fldChar w:fldCharType="separate"/>
                            </w:r>
                            <w:r w:rsidR="00C20A38">
                              <w:rPr>
                                <w:noProof/>
                              </w:rPr>
                              <w:t>3</w:t>
                            </w:r>
                            <w:r w:rsidR="00F94236">
                              <w:rPr>
                                <w:noProof/>
                              </w:rPr>
                              <w:fldChar w:fldCharType="end"/>
                            </w:r>
                            <w:r>
                              <w:t>: Our constructed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931E59" id="Text Box 9" o:spid="_x0000_s1028" type="#_x0000_t202" style="position:absolute;left:0;text-align:left;margin-left:289.25pt;margin-top:537.85pt;width:212.05pt;height:21pt;z-index:-25165670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" stroked="f">
                <v:textbox style="mso-fit-shape-to-text:t" inset="0,0,0,0">
                  <w:txbxContent>
                    <w:p w:rsidR="00934036" w:rsidRPr="00A75C6A" w:rsidRDefault="00934036" w:rsidP="009C6DB2">
                      <w:pPr>
                        <w:pStyle w:val="Caption"/>
                        <w:jc w:val="center"/>
                        <w:rPr>
                          <w:rFonts w:ascii="Liberation Serif" w:eastAsia="AR PL UMing HK" w:hAnsi="Liberation Serif" w:cs="Lohit Devanagari"/>
                          <w:noProof/>
                          <w:kern w:val="3"/>
                          <w:sz w:val="24"/>
                          <w:szCs w:val="24"/>
                        </w:rPr>
                      </w:pPr>
                      <w:r>
                        <w:t xml:space="preserve">Figure </w:t>
                      </w:r>
                      <w:r w:rsidR="00F94236">
                        <w:fldChar w:fldCharType="begin"/>
                      </w:r>
                      <w:r w:rsidR="00F94236">
                        <w:instrText xml:space="preserve"> SEQ Figure \* ARABIC </w:instrText>
                      </w:r>
                      <w:r w:rsidR="00F94236">
                        <w:fldChar w:fldCharType="separate"/>
                      </w:r>
                      <w:r w:rsidR="00C20A38">
                        <w:rPr>
                          <w:noProof/>
                        </w:rPr>
                        <w:t>3</w:t>
                      </w:r>
                      <w:r w:rsidR="00F94236">
                        <w:rPr>
                          <w:noProof/>
                        </w:rPr>
                        <w:fldChar w:fldCharType="end"/>
                      </w:r>
                      <w:r>
                        <w:t>: Our constructed system</w:t>
                      </w:r>
                    </w:p>
                  </w:txbxContent>
                </v:textbox>
                <w10:wrap type="tight" anchory="page"/>
              </v:shape>
            </w:pict>
          </mc:Fallback>
        </mc:AlternateContent>
      </w:r>
      <w:r w:rsidR="003C0409" w:rsidRPr="008E5F27">
        <w:rPr>
          <w:rFonts w:ascii="Constantia" w:hAnsi="Constantia" w:cs="DejaVu Sans"/>
          <w:noProof/>
        </w:rPr>
        <w:t>W</w:t>
      </w:r>
      <w:r w:rsidR="00A924A7" w:rsidRPr="008E5F27">
        <w:rPr>
          <w:rFonts w:ascii="Constantia" w:hAnsi="Constantia" w:cs="DejaVu Sans"/>
          <w:noProof/>
        </w:rPr>
        <w:t>e</w:t>
      </w:r>
      <w:r w:rsidR="003C0409" w:rsidRPr="008E5F27">
        <w:rPr>
          <w:rFonts w:ascii="Constantia" w:hAnsi="Constantia" w:cs="DejaVu Sans"/>
          <w:noProof/>
        </w:rPr>
        <w:t xml:space="preserve"> had some trouble finding a beam, but we eventually created one by </w:t>
      </w:r>
      <w:r w:rsidR="00933187" w:rsidRPr="008E5F27">
        <w:rPr>
          <w:rFonts w:ascii="Constantia" w:hAnsi="Constantia" w:cs="DejaVu Sans"/>
        </w:rPr>
        <w:t>cut</w:t>
      </w:r>
      <w:r w:rsidR="003C0409" w:rsidRPr="008E5F27">
        <w:rPr>
          <w:rFonts w:ascii="Constantia" w:hAnsi="Constantia" w:cs="DejaVu Sans"/>
        </w:rPr>
        <w:t>ting</w:t>
      </w:r>
      <w:r w:rsidR="00933187" w:rsidRPr="008E5F27">
        <w:rPr>
          <w:rFonts w:ascii="Constantia" w:hAnsi="Constantia" w:cs="DejaVu Sans"/>
        </w:rPr>
        <w:t xml:space="preserve"> </w:t>
      </w:r>
      <w:r w:rsidR="006C1468" w:rsidRPr="008E5F27">
        <w:rPr>
          <w:rFonts w:ascii="Constantia" w:hAnsi="Constantia" w:cs="DejaVu Sans"/>
        </w:rPr>
        <w:t xml:space="preserve">out </w:t>
      </w:r>
      <w:r w:rsidR="00933187" w:rsidRPr="008E5F27">
        <w:rPr>
          <w:rFonts w:ascii="Constantia" w:hAnsi="Constantia" w:cs="DejaVu Sans"/>
        </w:rPr>
        <w:t xml:space="preserve">the edge of a cardboard box. </w:t>
      </w:r>
      <w:r w:rsidR="006C1468" w:rsidRPr="008E5F27">
        <w:rPr>
          <w:rFonts w:ascii="Constantia" w:hAnsi="Constantia" w:cs="DejaVu Sans"/>
        </w:rPr>
        <w:t>The resulting beam was light, but not very rigid or uniform.</w:t>
      </w:r>
      <w:r w:rsidR="00933187" w:rsidRPr="008E5F27">
        <w:rPr>
          <w:rFonts w:ascii="Constantia" w:hAnsi="Constantia" w:cs="DejaVu Sans"/>
        </w:rPr>
        <w:t xml:space="preserve"> </w:t>
      </w:r>
      <w:r w:rsidR="006C1468" w:rsidRPr="008E5F27">
        <w:rPr>
          <w:rFonts w:ascii="Constantia" w:hAnsi="Constantia" w:cs="DejaVu Sans"/>
        </w:rPr>
        <w:t>Our base was originally a flimsy paper bowl, but Professor Stirling upgraded us to a solid wooden base.</w:t>
      </w:r>
    </w:p>
    <w:p w:rsidR="006C1468" w:rsidRPr="008E5F27" w:rsidRDefault="006C1468" w:rsidP="00933187">
      <w:pPr>
        <w:pStyle w:val="Standard"/>
        <w:rPr>
          <w:rFonts w:ascii="Constantia" w:hAnsi="Constantia" w:cs="DejaVu Sans"/>
        </w:rPr>
      </w:pPr>
    </w:p>
    <w:p w:rsidR="00A66E28" w:rsidRPr="008E5F27" w:rsidRDefault="00540998" w:rsidP="00EB31EC">
      <w:pPr>
        <w:pStyle w:val="Heading2"/>
        <w:rPr>
          <w:rFonts w:ascii="Constantia" w:hAnsi="Constantia" w:cs="DejaVu Sans"/>
        </w:rPr>
      </w:pPr>
      <w:r w:rsidRPr="008E5F27">
        <w:rPr>
          <w:rFonts w:ascii="Constantia" w:hAnsi="Constantia" w:cs="DejaVu Sans"/>
        </w:rPr>
        <w:t>System Construction</w:t>
      </w:r>
    </w:p>
    <w:p w:rsidR="00541FF0" w:rsidRPr="008E5F27" w:rsidRDefault="003C2E87" w:rsidP="003C2E87">
      <w:pPr>
        <w:pStyle w:val="Standard"/>
        <w:jc w:val="both"/>
        <w:rPr>
          <w:rFonts w:ascii="Constantia" w:hAnsi="Constantia" w:cs="DejaVu Sans"/>
        </w:rPr>
      </w:pPr>
      <w:r w:rsidRPr="008E5F27">
        <w:rPr>
          <w:rFonts w:ascii="Constantia" w:hAnsi="Constantia" w:cs="DejaVu Sans"/>
        </w:rPr>
        <w:t xml:space="preserve">At the start of construction we still had not selected a beam. </w:t>
      </w:r>
      <w:r w:rsidR="00541FF0" w:rsidRPr="008E5F27">
        <w:rPr>
          <w:rFonts w:ascii="Constantia" w:hAnsi="Constantia" w:cs="DejaVu Sans"/>
        </w:rPr>
        <w:t xml:space="preserve">In order to be sure </w:t>
      </w:r>
      <w:r w:rsidRPr="008E5F27">
        <w:rPr>
          <w:rFonts w:ascii="Constantia" w:hAnsi="Constantia" w:cs="DejaVu Sans"/>
        </w:rPr>
        <w:t>we had</w:t>
      </w:r>
      <w:r w:rsidR="00541FF0" w:rsidRPr="008E5F27">
        <w:rPr>
          <w:rFonts w:ascii="Constantia" w:hAnsi="Constantia" w:cs="DejaVu Sans"/>
        </w:rPr>
        <w:t xml:space="preserve"> enough driving torque</w:t>
      </w:r>
      <w:r w:rsidR="00D85929" w:rsidRPr="008E5F27">
        <w:rPr>
          <w:rFonts w:ascii="Constantia" w:hAnsi="Constantia" w:cs="DejaVu Sans"/>
        </w:rPr>
        <w:t xml:space="preserve"> for whatever beam we chose</w:t>
      </w:r>
      <w:r w:rsidR="00541FF0" w:rsidRPr="008E5F27">
        <w:rPr>
          <w:rFonts w:ascii="Constantia" w:hAnsi="Constantia" w:cs="DejaVu Sans"/>
        </w:rPr>
        <w:t xml:space="preserve">, we </w:t>
      </w:r>
      <w:r w:rsidR="00933187" w:rsidRPr="008E5F27">
        <w:rPr>
          <w:rFonts w:ascii="Constantia" w:hAnsi="Constantia" w:cs="DejaVu Sans"/>
        </w:rPr>
        <w:t xml:space="preserve">coupled </w:t>
      </w:r>
      <w:r w:rsidR="00D85929" w:rsidRPr="008E5F27">
        <w:rPr>
          <w:rFonts w:ascii="Constantia" w:hAnsi="Constantia" w:cs="DejaVu Sans"/>
        </w:rPr>
        <w:t xml:space="preserve">two </w:t>
      </w:r>
      <w:r w:rsidR="00933187" w:rsidRPr="008E5F27">
        <w:rPr>
          <w:rFonts w:ascii="Constantia" w:hAnsi="Constantia" w:cs="DejaVu Sans"/>
        </w:rPr>
        <w:t>servos</w:t>
      </w:r>
      <w:r w:rsidR="00D85929" w:rsidRPr="008E5F27">
        <w:rPr>
          <w:rFonts w:ascii="Constantia" w:hAnsi="Constantia" w:cs="DejaVu Sans"/>
        </w:rPr>
        <w:t xml:space="preserve"> together</w:t>
      </w:r>
      <w:r w:rsidR="00933187" w:rsidRPr="008E5F27">
        <w:rPr>
          <w:rFonts w:ascii="Constantia" w:hAnsi="Constantia" w:cs="DejaVu Sans"/>
        </w:rPr>
        <w:t xml:space="preserve">. We hot-glued the </w:t>
      </w:r>
      <w:r w:rsidR="00541FF0" w:rsidRPr="008E5F27">
        <w:rPr>
          <w:rFonts w:ascii="Constantia" w:hAnsi="Constantia" w:cs="DejaVu Sans"/>
        </w:rPr>
        <w:t xml:space="preserve">servo </w:t>
      </w:r>
      <w:r w:rsidR="00933187" w:rsidRPr="008E5F27">
        <w:rPr>
          <w:rFonts w:ascii="Constantia" w:hAnsi="Constantia" w:cs="DejaVu Sans"/>
        </w:rPr>
        <w:t xml:space="preserve">horns together so they would move in unison. </w:t>
      </w:r>
      <w:r w:rsidR="00541FF0" w:rsidRPr="008E5F27">
        <w:rPr>
          <w:rFonts w:ascii="Constantia" w:hAnsi="Constantia" w:cs="DejaVu Sans"/>
        </w:rPr>
        <w:t xml:space="preserve">It turned out that coupling the two servos in this way caused some problems, and that one servo was sufficient for our light beam. Therefore, we removed the second servo. </w:t>
      </w:r>
    </w:p>
    <w:p w:rsidR="00541FF0" w:rsidRPr="008E5F27" w:rsidRDefault="00541FF0" w:rsidP="00933187">
      <w:pPr>
        <w:pStyle w:val="Standard"/>
        <w:rPr>
          <w:rFonts w:ascii="Constantia" w:hAnsi="Constantia" w:cs="DejaVu Sans"/>
        </w:rPr>
      </w:pPr>
    </w:p>
    <w:p w:rsidR="005A0178" w:rsidRPr="008E5F27" w:rsidRDefault="00541FF0" w:rsidP="000045F3">
      <w:pPr>
        <w:pStyle w:val="Standard"/>
        <w:jc w:val="both"/>
        <w:rPr>
          <w:rFonts w:ascii="Constantia" w:hAnsi="Constantia" w:cs="DejaVu Sans"/>
        </w:rPr>
      </w:pPr>
      <w:r w:rsidRPr="008E5F27">
        <w:rPr>
          <w:rFonts w:ascii="Constantia" w:hAnsi="Constantia" w:cs="DejaVu Sans"/>
        </w:rPr>
        <w:lastRenderedPageBreak/>
        <w:t xml:space="preserve">We hot-glued the beam </w:t>
      </w:r>
      <w:r w:rsidR="00933187" w:rsidRPr="008E5F27">
        <w:rPr>
          <w:rFonts w:ascii="Constantia" w:hAnsi="Constantia" w:cs="DejaVu Sans"/>
        </w:rPr>
        <w:t>to the top of</w:t>
      </w:r>
      <w:r w:rsidRPr="008E5F27">
        <w:rPr>
          <w:rFonts w:ascii="Constantia" w:hAnsi="Constantia" w:cs="DejaVu Sans"/>
        </w:rPr>
        <w:t xml:space="preserve"> the servo horn </w:t>
      </w:r>
      <w:r w:rsidR="00933187" w:rsidRPr="008E5F27">
        <w:rPr>
          <w:rFonts w:ascii="Constantia" w:hAnsi="Constantia" w:cs="DejaVu Sans"/>
        </w:rPr>
        <w:t xml:space="preserve">and </w:t>
      </w:r>
      <w:r w:rsidRPr="008E5F27">
        <w:rPr>
          <w:rFonts w:ascii="Constantia" w:hAnsi="Constantia" w:cs="DejaVu Sans"/>
        </w:rPr>
        <w:t>hot-glued the IR</w:t>
      </w:r>
      <w:r w:rsidR="00933187" w:rsidRPr="008E5F27">
        <w:rPr>
          <w:rFonts w:ascii="Constantia" w:hAnsi="Constantia" w:cs="DejaVu Sans"/>
        </w:rPr>
        <w:t xml:space="preserve"> </w:t>
      </w:r>
      <w:r w:rsidRPr="008E5F27">
        <w:rPr>
          <w:rFonts w:ascii="Constantia" w:hAnsi="Constantia" w:cs="DejaVu Sans"/>
        </w:rPr>
        <w:t xml:space="preserve">sensor </w:t>
      </w:r>
      <w:r w:rsidR="00933187" w:rsidRPr="008E5F27">
        <w:rPr>
          <w:rFonts w:ascii="Constantia" w:hAnsi="Constantia" w:cs="DejaVu Sans"/>
        </w:rPr>
        <w:t xml:space="preserve">to the end of the beam. </w:t>
      </w:r>
      <w:r w:rsidR="00F06879" w:rsidRPr="008E5F27">
        <w:rPr>
          <w:rFonts w:ascii="Constantia" w:hAnsi="Constantia" w:cs="DejaVu Sans"/>
        </w:rPr>
        <w:t xml:space="preserve">Since the </w:t>
      </w:r>
      <w:r w:rsidR="00933187" w:rsidRPr="008E5F27">
        <w:rPr>
          <w:rFonts w:ascii="Constantia" w:hAnsi="Constantia" w:cs="DejaVu Sans"/>
        </w:rPr>
        <w:t xml:space="preserve">IR sensor </w:t>
      </w:r>
      <w:r w:rsidR="005A0178" w:rsidRPr="008E5F27">
        <w:rPr>
          <w:rFonts w:ascii="Constantia" w:hAnsi="Constantia" w:cs="DejaVu Sans"/>
        </w:rPr>
        <w:t xml:space="preserve">does not measure distance properly at very short range, </w:t>
      </w:r>
      <w:r w:rsidR="00F06879" w:rsidRPr="008E5F27">
        <w:rPr>
          <w:rFonts w:ascii="Constantia" w:hAnsi="Constantia" w:cs="DejaVu Sans"/>
        </w:rPr>
        <w:t>we taped on</w:t>
      </w:r>
      <w:r w:rsidR="00933187" w:rsidRPr="008E5F27">
        <w:rPr>
          <w:rFonts w:ascii="Constantia" w:hAnsi="Constantia" w:cs="DejaVu Sans"/>
        </w:rPr>
        <w:t xml:space="preserve"> a popsicle </w:t>
      </w:r>
      <w:r w:rsidR="003C6363" w:rsidRPr="008E5F27">
        <w:rPr>
          <w:rFonts w:ascii="Constantia" w:hAnsi="Constantia" w:cs="DejaVu Sans"/>
        </w:rPr>
        <w:t xml:space="preserve">stick as a block </w:t>
      </w:r>
      <w:r w:rsidR="00933187" w:rsidRPr="008E5F27">
        <w:rPr>
          <w:rFonts w:ascii="Constantia" w:hAnsi="Constantia" w:cs="DejaVu Sans"/>
        </w:rPr>
        <w:t xml:space="preserve">to </w:t>
      </w:r>
      <w:r w:rsidR="00F06879" w:rsidRPr="008E5F27">
        <w:rPr>
          <w:rFonts w:ascii="Constantia" w:hAnsi="Constantia" w:cs="DejaVu Sans"/>
        </w:rPr>
        <w:t>ensure the ball stayed far away enough from the sensor</w:t>
      </w:r>
      <w:r w:rsidR="00933187" w:rsidRPr="008E5F27">
        <w:rPr>
          <w:rFonts w:ascii="Constantia" w:hAnsi="Constantia" w:cs="DejaVu Sans"/>
        </w:rPr>
        <w:t>.</w:t>
      </w:r>
    </w:p>
    <w:p w:rsidR="005A0178" w:rsidRPr="008E5F27" w:rsidRDefault="005A0178" w:rsidP="00933187">
      <w:pPr>
        <w:pStyle w:val="Standard"/>
        <w:rPr>
          <w:rFonts w:ascii="Constantia" w:hAnsi="Constantia" w:cs="DejaVu Sans"/>
        </w:rPr>
      </w:pPr>
    </w:p>
    <w:p w:rsidR="00933187" w:rsidRPr="008E5F27" w:rsidRDefault="005A0178" w:rsidP="00662971">
      <w:pPr>
        <w:pStyle w:val="Standard"/>
        <w:jc w:val="both"/>
        <w:rPr>
          <w:rFonts w:ascii="Constantia" w:hAnsi="Constantia" w:cs="DejaVu Sans"/>
        </w:rPr>
      </w:pPr>
      <w:r w:rsidRPr="008E5F27">
        <w:rPr>
          <w:rFonts w:ascii="Constantia" w:hAnsi="Constantia" w:cs="DejaVu Sans"/>
        </w:rPr>
        <w:t>Finally, w</w:t>
      </w:r>
      <w:r w:rsidR="00933187" w:rsidRPr="008E5F27">
        <w:rPr>
          <w:rFonts w:ascii="Constantia" w:hAnsi="Constantia" w:cs="DejaVu Sans"/>
        </w:rPr>
        <w:t>e wired all the servos and motors to the Arduino,</w:t>
      </w:r>
      <w:r w:rsidRPr="008E5F27">
        <w:rPr>
          <w:rFonts w:ascii="Constantia" w:hAnsi="Constantia" w:cs="DejaVu Sans"/>
        </w:rPr>
        <w:t xml:space="preserve"> and</w:t>
      </w:r>
      <w:r w:rsidR="00933187" w:rsidRPr="008E5F27">
        <w:rPr>
          <w:rFonts w:ascii="Constantia" w:hAnsi="Constantia" w:cs="DejaVu Sans"/>
        </w:rPr>
        <w:t xml:space="preserve"> connect</w:t>
      </w:r>
      <w:r w:rsidR="00B6181D" w:rsidRPr="008E5F27">
        <w:rPr>
          <w:rFonts w:ascii="Constantia" w:hAnsi="Constantia" w:cs="DejaVu Sans"/>
        </w:rPr>
        <w:t xml:space="preserve">ed the Arduino to the computer. </w:t>
      </w:r>
      <w:r w:rsidR="00CA62BC" w:rsidRPr="008E5F27">
        <w:rPr>
          <w:rFonts w:ascii="Constantia" w:hAnsi="Constantia" w:cs="DejaVu Sans"/>
        </w:rPr>
        <w:t xml:space="preserve">Using the Arduino servo sample code, we successfully wrote command angles to the servos, which then moved the beam to the desired angle. </w:t>
      </w:r>
      <w:r w:rsidR="0036772D" w:rsidRPr="008E5F27">
        <w:rPr>
          <w:rFonts w:ascii="Constantia" w:hAnsi="Constantia" w:cs="DejaVu Sans"/>
        </w:rPr>
        <w:t xml:space="preserve">At this point, we had </w:t>
      </w:r>
      <w:r w:rsidR="008A1E7B" w:rsidRPr="008E5F27">
        <w:rPr>
          <w:rFonts w:ascii="Constantia" w:hAnsi="Constantia" w:cs="DejaVu Sans"/>
        </w:rPr>
        <w:t>a functioning system and were ready to start writing control algorithm</w:t>
      </w:r>
      <w:r w:rsidR="00531569" w:rsidRPr="008E5F27">
        <w:rPr>
          <w:rFonts w:ascii="Constantia" w:hAnsi="Constantia" w:cs="DejaVu Sans"/>
        </w:rPr>
        <w:t>s</w:t>
      </w:r>
      <w:r w:rsidR="008A1E7B" w:rsidRPr="008E5F27">
        <w:rPr>
          <w:rFonts w:ascii="Constantia" w:hAnsi="Constantia" w:cs="DejaVu Sans"/>
        </w:rPr>
        <w:t>.</w:t>
      </w:r>
    </w:p>
    <w:p w:rsidR="00933187" w:rsidRPr="008E5F27" w:rsidRDefault="00933187" w:rsidP="00933187">
      <w:pPr>
        <w:pStyle w:val="Standard"/>
        <w:rPr>
          <w:rFonts w:ascii="Constantia" w:hAnsi="Constantia" w:cs="DejaVu Sans"/>
        </w:rPr>
      </w:pPr>
    </w:p>
    <w:p w:rsidR="00933187" w:rsidRPr="008E5F27" w:rsidRDefault="00933187" w:rsidP="003E6614">
      <w:pPr>
        <w:pStyle w:val="Heading1"/>
        <w:rPr>
          <w:rFonts w:ascii="Constantia" w:hAnsi="Constantia" w:cs="DejaVu Sans"/>
        </w:rPr>
      </w:pPr>
      <w:r w:rsidRPr="008E5F27">
        <w:rPr>
          <w:rFonts w:ascii="Constantia" w:hAnsi="Constantia" w:cs="DejaVu Sans"/>
        </w:rPr>
        <w:t>PID Control</w:t>
      </w:r>
    </w:p>
    <w:p w:rsidR="00EF735B" w:rsidRPr="008E5F27" w:rsidRDefault="00EE2DD3" w:rsidP="00662971">
      <w:pPr>
        <w:pStyle w:val="Standard"/>
        <w:jc w:val="both"/>
        <w:rPr>
          <w:rFonts w:ascii="Constantia" w:hAnsi="Constantia" w:cs="DejaVu Sans"/>
        </w:rPr>
      </w:pPr>
      <w:r w:rsidRPr="008E5F27">
        <w:rPr>
          <w:rFonts w:ascii="Constantia" w:hAnsi="Constantia" w:cs="DejaVu Sans"/>
        </w:rPr>
        <w:t xml:space="preserve">We began by using </w:t>
      </w:r>
      <w:r w:rsidR="00933187" w:rsidRPr="008E5F27">
        <w:rPr>
          <w:rFonts w:ascii="Constantia" w:hAnsi="Constantia" w:cs="DejaVu Sans"/>
        </w:rPr>
        <w:t>PID control</w:t>
      </w:r>
      <w:r w:rsidRPr="008E5F27">
        <w:rPr>
          <w:rFonts w:ascii="Constantia" w:hAnsi="Constantia" w:cs="DejaVu Sans"/>
        </w:rPr>
        <w:t xml:space="preserve"> because it is simple </w:t>
      </w:r>
      <w:r w:rsidR="00EF735B" w:rsidRPr="008E5F27">
        <w:rPr>
          <w:rFonts w:ascii="Constantia" w:hAnsi="Constantia" w:cs="DejaVu Sans"/>
        </w:rPr>
        <w:t>to implement, does not require a system model, and it only requires a measurement of the</w:t>
      </w:r>
      <w:r w:rsidRPr="008E5F27">
        <w:rPr>
          <w:rFonts w:ascii="Constantia" w:hAnsi="Constantia" w:cs="DejaVu Sans"/>
        </w:rPr>
        <w:t xml:space="preserve"> ball position</w:t>
      </w:r>
      <w:r w:rsidR="00947F31" w:rsidRPr="008E5F27">
        <w:rPr>
          <w:rFonts w:ascii="Constantia" w:hAnsi="Constantia" w:cs="DejaVu Sans"/>
        </w:rPr>
        <w:t xml:space="preserve"> since that is the variable we are trying to control</w:t>
      </w:r>
      <w:r w:rsidRPr="008E5F27">
        <w:rPr>
          <w:rFonts w:ascii="Constantia" w:hAnsi="Constantia" w:cs="DejaVu Sans"/>
        </w:rPr>
        <w:t xml:space="preserve">. </w:t>
      </w:r>
      <w:r w:rsidR="00C53E8A">
        <w:rPr>
          <w:rFonts w:ascii="Constantia" w:hAnsi="Constantia" w:cs="DejaVu Sans"/>
        </w:rPr>
        <w:t>See the folder “</w:t>
      </w:r>
      <w:r w:rsidR="00C53E8A" w:rsidRPr="00C53E8A">
        <w:rPr>
          <w:rFonts w:ascii="Constantia" w:hAnsi="Constantia" w:cs="DejaVu Sans"/>
        </w:rPr>
        <w:t>BeamControlV4 - with PID</w:t>
      </w:r>
      <w:r w:rsidR="00C53E8A">
        <w:rPr>
          <w:rFonts w:ascii="Constantia" w:hAnsi="Constantia" w:cs="DejaVu Sans"/>
        </w:rPr>
        <w:t>” for details.</w:t>
      </w:r>
    </w:p>
    <w:p w:rsidR="00EF735B" w:rsidRPr="008E5F27" w:rsidRDefault="00EF735B" w:rsidP="00933187">
      <w:pPr>
        <w:pStyle w:val="Standard"/>
        <w:rPr>
          <w:rFonts w:ascii="Constantia" w:hAnsi="Constantia" w:cs="DejaVu Sans"/>
        </w:rPr>
      </w:pPr>
    </w:p>
    <w:p w:rsidR="00A05553" w:rsidRPr="008E5F27" w:rsidRDefault="00A05553" w:rsidP="00A05553">
      <w:pPr>
        <w:pStyle w:val="Heading2"/>
        <w:rPr>
          <w:rFonts w:ascii="Constantia" w:hAnsi="Constantia" w:cs="DejaVu Sans"/>
        </w:rPr>
      </w:pPr>
      <w:r w:rsidRPr="008E5F27">
        <w:rPr>
          <w:rFonts w:ascii="Constantia" w:hAnsi="Constantia" w:cs="DejaVu Sans"/>
        </w:rPr>
        <w:t xml:space="preserve">Sensor Noise: Approximating Position and Derivative </w:t>
      </w:r>
    </w:p>
    <w:p w:rsidR="00EF735B" w:rsidRPr="008E5F27" w:rsidRDefault="00E677EA" w:rsidP="00662971">
      <w:pPr>
        <w:pStyle w:val="Standard"/>
        <w:jc w:val="both"/>
        <w:rPr>
          <w:rFonts w:ascii="Constantia" w:hAnsi="Constantia" w:cs="DejaVu Sans"/>
        </w:rPr>
      </w:pPr>
      <w:r>
        <w:rPr>
          <w:rFonts w:ascii="Constantia" w:hAnsi="Constantia" w:cs="DejaVu Sans"/>
        </w:rPr>
        <w:t>We faced a significant challenge in getting</w:t>
      </w:r>
      <w:r w:rsidR="00933187" w:rsidRPr="008E5F27">
        <w:rPr>
          <w:rFonts w:ascii="Constantia" w:hAnsi="Constantia" w:cs="DejaVu Sans"/>
        </w:rPr>
        <w:t xml:space="preserve"> accurate data from our sensor. The sensor would periodically report spikes way above the general trend line. In order to combat this noise, we took the lowest couple of data points and averaged them to get a smooth signal. This technique worked pretty well. For the derivative, we used a backwards difference approximation on the proportional data. </w:t>
      </w:r>
    </w:p>
    <w:p w:rsidR="00EF735B" w:rsidRPr="008E5F27" w:rsidRDefault="00E677EA" w:rsidP="00933187">
      <w:pPr>
        <w:pStyle w:val="Standard"/>
        <w:rPr>
          <w:rFonts w:ascii="Constantia" w:hAnsi="Constantia" w:cs="DejaVu Sans"/>
        </w:rPr>
      </w:pPr>
      <w:r w:rsidRPr="008E5F27">
        <w:rPr>
          <w:rFonts w:ascii="Constantia" w:hAnsi="Constantia" w:cs="DejaVu Sans"/>
          <w:noProof/>
          <w:lang w:val="en-CA" w:eastAsia="en-CA" w:bidi="ar-SA"/>
        </w:rPr>
        <mc:AlternateContent>
          <mc:Choice Requires="wps">
            <w:drawing>
              <wp:anchor distT="0" distB="0" distL="114300" distR="114300" simplePos="0" relativeHeight="251641344" behindDoc="1" locked="0" layoutInCell="1" allowOverlap="1" wp14:anchorId="3A6C37B7" wp14:editId="64A2340E">
                <wp:simplePos x="0" y="0"/>
                <wp:positionH relativeFrom="column">
                  <wp:posOffset>119270</wp:posOffset>
                </wp:positionH>
                <wp:positionV relativeFrom="paragraph">
                  <wp:posOffset>2716889</wp:posOffset>
                </wp:positionV>
                <wp:extent cx="5943600" cy="635"/>
                <wp:effectExtent l="0" t="0" r="0" b="0"/>
                <wp:wrapTight wrapText="bothSides">
                  <wp:wrapPolygon edited="0">
                    <wp:start x="0" y="0"/>
                    <wp:lineTo x="0" y="21600"/>
                    <wp:lineTo x="21600" y="21600"/>
                    <wp:lineTo x="21600" y="0"/>
                  </wp:wrapPolygon>
                </wp:wrapTight>
                <wp:docPr id="22" name="Text Box 2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E677EA" w:rsidRDefault="00EF735B" w:rsidP="004E59C8">
                            <w:pPr>
                              <w:pStyle w:val="Caption"/>
                              <w:spacing w:after="0"/>
                              <w:jc w:val="center"/>
                            </w:pPr>
                            <w:r>
                              <w:t xml:space="preserve">Figure </w:t>
                            </w:r>
                            <w:r w:rsidR="00F94236">
                              <w:fldChar w:fldCharType="begin"/>
                            </w:r>
                            <w:r w:rsidR="00F94236">
                              <w:instrText xml:space="preserve"> SEQ Figure \* ARABIC </w:instrText>
                            </w:r>
                            <w:r w:rsidR="00F94236">
                              <w:fldChar w:fldCharType="separate"/>
                            </w:r>
                            <w:r w:rsidR="00C20A38">
                              <w:rPr>
                                <w:noProof/>
                              </w:rPr>
                              <w:t>4</w:t>
                            </w:r>
                            <w:r w:rsidR="00F94236">
                              <w:rPr>
                                <w:noProof/>
                              </w:rPr>
                              <w:fldChar w:fldCharType="end"/>
                            </w:r>
                            <w:r>
                              <w:t>: Position and derivative approximation</w:t>
                            </w:r>
                            <w:r w:rsidR="00E677EA">
                              <w:t>.</w:t>
                            </w:r>
                          </w:p>
                          <w:p w:rsidR="00EF735B" w:rsidRPr="006C7BA9" w:rsidRDefault="00E677EA" w:rsidP="004E59C8">
                            <w:pPr>
                              <w:pStyle w:val="Caption"/>
                              <w:spacing w:after="0"/>
                              <w:jc w:val="center"/>
                              <w:rPr>
                                <w:rFonts w:ascii="Liberation Serif" w:eastAsia="AR PL UMing HK" w:hAnsi="Liberation Serif" w:cs="Lohit Devanagari"/>
                                <w:kern w:val="3"/>
                                <w:sz w:val="24"/>
                                <w:szCs w:val="24"/>
                                <w:lang w:eastAsia="zh-CN" w:bidi="hi-IN"/>
                              </w:rPr>
                            </w:pPr>
                            <w:r>
                              <w:t>Dark blue = position approximation, orange = (negative of) derivative approximation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6C37B7" id="Text Box 22" o:spid="_x0000_s1029" type="#_x0000_t202" style="position:absolute;margin-left:9.4pt;margin-top:213.95pt;width:468pt;height:.05pt;z-index:-25167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" stroked="f">
                <v:textbox style="mso-fit-shape-to-text:t" inset="0,0,0,0">
                  <w:txbxContent>
                    <w:p w:rsidR="00E677EA" w:rsidRDefault="00EF735B" w:rsidP="004E59C8">
                      <w:pPr>
                        <w:pStyle w:val="Caption"/>
                        <w:spacing w:after="0"/>
                        <w:jc w:val="center"/>
                      </w:pPr>
                      <w:r>
                        <w:t xml:space="preserve">Figure </w:t>
                      </w:r>
                      <w:r w:rsidR="00F94236">
                        <w:fldChar w:fldCharType="begin"/>
                      </w:r>
                      <w:r w:rsidR="00F94236">
                        <w:instrText xml:space="preserve"> SEQ Figure \* ARABIC </w:instrText>
                      </w:r>
                      <w:r w:rsidR="00F94236">
                        <w:fldChar w:fldCharType="separate"/>
                      </w:r>
                      <w:r w:rsidR="00C20A38">
                        <w:rPr>
                          <w:noProof/>
                        </w:rPr>
                        <w:t>4</w:t>
                      </w:r>
                      <w:r w:rsidR="00F94236">
                        <w:rPr>
                          <w:noProof/>
                        </w:rPr>
                        <w:fldChar w:fldCharType="end"/>
                      </w:r>
                      <w:r>
                        <w:t>: Position and derivative approximation</w:t>
                      </w:r>
                      <w:r w:rsidR="00E677EA">
                        <w:t>.</w:t>
                      </w:r>
                    </w:p>
                    <w:p w:rsidR="00EF735B" w:rsidRPr="006C7BA9" w:rsidRDefault="00E677EA" w:rsidP="004E59C8">
                      <w:pPr>
                        <w:pStyle w:val="Caption"/>
                        <w:spacing w:after="0"/>
                        <w:jc w:val="center"/>
                        <w:rPr>
                          <w:rFonts w:ascii="Liberation Serif" w:eastAsia="AR PL UMing HK" w:hAnsi="Liberation Serif" w:cs="Lohit Devanagari"/>
                          <w:kern w:val="3"/>
                          <w:sz w:val="24"/>
                          <w:szCs w:val="24"/>
                          <w:lang w:eastAsia="zh-CN" w:bidi="hi-IN"/>
                        </w:rPr>
                      </w:pPr>
                      <w:r>
                        <w:t>Dark blue = position approximation, orange = (negative of) derivative approximation</w:t>
                      </w:r>
                    </w:p>
                  </w:txbxContent>
                </v:textbox>
                <w10:wrap type="tight"/>
              </v:shape>
            </w:pict>
          </mc:Fallback>
        </mc:AlternateContent>
      </w:r>
      <w:r w:rsidR="00EF735B" w:rsidRPr="008E5F27">
        <w:rPr>
          <w:rFonts w:ascii="Constantia" w:hAnsi="Constantia" w:cs="DejaVu Sans"/>
          <w:noProof/>
          <w:lang w:val="en-CA" w:eastAsia="en-CA" w:bidi="ar-SA"/>
        </w:rPr>
        <w:drawing>
          <wp:anchor distT="0" distB="0" distL="114300" distR="114300" simplePos="0" relativeHeight="251638272" behindDoc="1" locked="0" layoutInCell="1" allowOverlap="1" wp14:anchorId="72DE2B85" wp14:editId="50387611">
            <wp:simplePos x="0" y="0"/>
            <wp:positionH relativeFrom="margin">
              <wp:posOffset>0</wp:posOffset>
            </wp:positionH>
            <wp:positionV relativeFrom="paragraph">
              <wp:posOffset>191135</wp:posOffset>
            </wp:positionV>
            <wp:extent cx="5943600" cy="2931160"/>
            <wp:effectExtent l="0" t="0" r="0" b="2540"/>
            <wp:wrapTight wrapText="bothSides">
              <wp:wrapPolygon edited="0">
                <wp:start x="0" y="0"/>
                <wp:lineTo x="0" y="21478"/>
                <wp:lineTo x="21531" y="21478"/>
                <wp:lineTo x="21531" y="0"/>
                <wp:lineTo x="0" y="0"/>
              </wp:wrapPolygon>
            </wp:wrapTight>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43600" cy="2931160"/>
                    </a:xfrm>
                    <a:prstGeom prst="rect">
                      <a:avLst/>
                    </a:prstGeom>
                  </pic:spPr>
                </pic:pic>
              </a:graphicData>
            </a:graphic>
          </wp:anchor>
        </w:drawing>
      </w:r>
    </w:p>
    <w:p w:rsidR="00EF735B" w:rsidRPr="008E5F27" w:rsidRDefault="00EF735B" w:rsidP="00933187">
      <w:pPr>
        <w:pStyle w:val="Standard"/>
        <w:rPr>
          <w:rFonts w:ascii="Constantia" w:hAnsi="Constantia" w:cs="DejaVu Sans"/>
        </w:rPr>
      </w:pPr>
    </w:p>
    <w:p w:rsidR="00EF735B" w:rsidRPr="008E5F27" w:rsidRDefault="00EF735B" w:rsidP="00933187">
      <w:pPr>
        <w:pStyle w:val="Standard"/>
        <w:rPr>
          <w:rFonts w:ascii="Constantia" w:hAnsi="Constantia" w:cs="DejaVu Sans"/>
        </w:rPr>
      </w:pPr>
    </w:p>
    <w:p w:rsidR="00EF735B" w:rsidRPr="008E5F27" w:rsidRDefault="00EF735B" w:rsidP="00933187">
      <w:pPr>
        <w:pStyle w:val="Standard"/>
        <w:rPr>
          <w:rFonts w:ascii="Constantia" w:hAnsi="Constantia" w:cs="DejaVu Sans"/>
        </w:rPr>
      </w:pPr>
    </w:p>
    <w:p w:rsidR="00EF735B" w:rsidRPr="008E5F27" w:rsidRDefault="00EF735B" w:rsidP="00933187">
      <w:pPr>
        <w:pStyle w:val="Standard"/>
        <w:rPr>
          <w:rFonts w:ascii="Constantia" w:hAnsi="Constantia" w:cs="DejaVu Sans"/>
        </w:rPr>
      </w:pPr>
    </w:p>
    <w:p w:rsidR="004A064B" w:rsidRPr="008E5F27" w:rsidRDefault="004A064B" w:rsidP="004A064B">
      <w:pPr>
        <w:pStyle w:val="Heading2"/>
        <w:rPr>
          <w:rFonts w:ascii="Constantia" w:hAnsi="Constantia" w:cs="DejaVu Sans"/>
        </w:rPr>
      </w:pPr>
      <w:r w:rsidRPr="008E5F27">
        <w:rPr>
          <w:rFonts w:ascii="Constantia" w:hAnsi="Constantia" w:cs="DejaVu Sans"/>
        </w:rPr>
        <w:lastRenderedPageBreak/>
        <w:t>Steady State Error</w:t>
      </w:r>
    </w:p>
    <w:p w:rsidR="00EF735B" w:rsidRPr="008E5F27" w:rsidRDefault="00E677EA" w:rsidP="00662971">
      <w:pPr>
        <w:pStyle w:val="Standard"/>
        <w:jc w:val="both"/>
        <w:rPr>
          <w:rFonts w:ascii="Constantia" w:hAnsi="Constantia" w:cs="DejaVu Sans"/>
        </w:rPr>
      </w:pPr>
      <w:r>
        <w:rPr>
          <w:rFonts w:ascii="Constantia" w:hAnsi="Constantia" w:cs="DejaVu Sans"/>
        </w:rPr>
        <w:t>Without an integral term, our system suffered from significant steady state error. By introducing a term proportional to a running</w:t>
      </w:r>
      <w:r w:rsidR="00933187" w:rsidRPr="008E5F27">
        <w:rPr>
          <w:rFonts w:ascii="Constantia" w:hAnsi="Constantia" w:cs="DejaVu Sans"/>
        </w:rPr>
        <w:t xml:space="preserve"> total of </w:t>
      </w:r>
      <w:r>
        <w:rPr>
          <w:rFonts w:ascii="Constantia" w:hAnsi="Constantia" w:cs="DejaVu Sans"/>
        </w:rPr>
        <w:t xml:space="preserve">beam angle </w:t>
      </w:r>
      <w:r w:rsidR="00933187" w:rsidRPr="008E5F27">
        <w:rPr>
          <w:rFonts w:ascii="Constantia" w:hAnsi="Constantia" w:cs="DejaVu Sans"/>
        </w:rPr>
        <w:t>error</w:t>
      </w:r>
      <w:r>
        <w:rPr>
          <w:rFonts w:ascii="Constantia" w:hAnsi="Constantia" w:cs="DejaVu Sans"/>
        </w:rPr>
        <w:t xml:space="preserve">, we were able to correct this problem. In order to prevent this integral term from dominating, we put a limit on its magnitude. </w:t>
      </w:r>
      <w:r>
        <w:rPr>
          <w:rFonts w:ascii="Constantia" w:hAnsi="Constantia" w:cs="DejaVu Sans"/>
        </w:rPr>
        <w:fldChar w:fldCharType="begin"/>
      </w:r>
      <w:r>
        <w:rPr>
          <w:rFonts w:ascii="Constantia" w:hAnsi="Constantia" w:cs="DejaVu Sans"/>
        </w:rPr>
        <w:instrText xml:space="preserve"> REF _Ref453193808 \h </w:instrText>
      </w:r>
      <w:r>
        <w:rPr>
          <w:rFonts w:ascii="Constantia" w:hAnsi="Constantia" w:cs="DejaVu Sans"/>
        </w:rPr>
      </w:r>
      <w:r>
        <w:rPr>
          <w:rFonts w:ascii="Constantia" w:hAnsi="Constantia" w:cs="DejaVu Sans"/>
        </w:rPr>
        <w:fldChar w:fldCharType="separate"/>
      </w:r>
      <w:r>
        <w:t xml:space="preserve">Figure </w:t>
      </w:r>
      <w:r>
        <w:rPr>
          <w:noProof/>
        </w:rPr>
        <w:t>5</w:t>
      </w:r>
      <w:r>
        <w:rPr>
          <w:rFonts w:ascii="Constantia" w:hAnsi="Constantia" w:cs="DejaVu Sans"/>
        </w:rPr>
        <w:fldChar w:fldCharType="end"/>
      </w:r>
      <w:r>
        <w:rPr>
          <w:rFonts w:ascii="Constantia" w:hAnsi="Constantia" w:cs="DejaVu Sans"/>
        </w:rPr>
        <w:t xml:space="preserve"> shows the effect of the integral term.</w:t>
      </w:r>
    </w:p>
    <w:p w:rsidR="00EF735B" w:rsidRPr="008E5F27" w:rsidRDefault="00EF735B" w:rsidP="00933187">
      <w:pPr>
        <w:pStyle w:val="Standard"/>
        <w:rPr>
          <w:rFonts w:ascii="Constantia" w:hAnsi="Constantia" w:cs="DejaVu Sans"/>
        </w:rPr>
      </w:pPr>
    </w:p>
    <w:p w:rsidR="00EF735B" w:rsidRPr="008E5F27" w:rsidRDefault="00EF735B" w:rsidP="00933187">
      <w:pPr>
        <w:pStyle w:val="Standard"/>
        <w:rPr>
          <w:rFonts w:ascii="Constantia" w:hAnsi="Constantia" w:cs="DejaVu Sans"/>
        </w:rPr>
      </w:pPr>
      <w:r w:rsidRPr="008E5F27">
        <w:rPr>
          <w:rFonts w:ascii="Constantia" w:hAnsi="Constantia" w:cs="DejaVu Sans"/>
          <w:noProof/>
          <w:lang w:val="en-CA" w:eastAsia="en-CA" w:bidi="ar-SA"/>
        </w:rPr>
        <w:drawing>
          <wp:anchor distT="0" distB="0" distL="114300" distR="114300" simplePos="0" relativeHeight="251661824" behindDoc="1" locked="0" layoutInCell="1" allowOverlap="1" wp14:anchorId="76D1260D" wp14:editId="50ADC4E5">
            <wp:simplePos x="0" y="0"/>
            <wp:positionH relativeFrom="margin">
              <wp:posOffset>914400</wp:posOffset>
            </wp:positionH>
            <wp:positionV relativeFrom="paragraph">
              <wp:posOffset>104444</wp:posOffset>
            </wp:positionV>
            <wp:extent cx="4066540" cy="2520950"/>
            <wp:effectExtent l="0" t="0" r="0" b="0"/>
            <wp:wrapTight wrapText="bothSides">
              <wp:wrapPolygon edited="0">
                <wp:start x="0" y="0"/>
                <wp:lineTo x="0" y="21382"/>
                <wp:lineTo x="21452" y="21382"/>
                <wp:lineTo x="21452" y="0"/>
                <wp:lineTo x="0" y="0"/>
              </wp:wrapPolygon>
            </wp:wrapTight>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66540" cy="2520950"/>
                    </a:xfrm>
                    <a:prstGeom prst="rect">
                      <a:avLst/>
                    </a:prstGeom>
                  </pic:spPr>
                </pic:pic>
              </a:graphicData>
            </a:graphic>
            <wp14:sizeRelH relativeFrom="margin">
              <wp14:pctWidth>0</wp14:pctWidth>
            </wp14:sizeRelH>
            <wp14:sizeRelV relativeFrom="margin">
              <wp14:pctHeight>0</wp14:pctHeight>
            </wp14:sizeRelV>
          </wp:anchor>
        </w:drawing>
      </w:r>
    </w:p>
    <w:p w:rsidR="00EF735B" w:rsidRPr="008E5F27" w:rsidRDefault="00EF735B" w:rsidP="00933187">
      <w:pPr>
        <w:pStyle w:val="Standard"/>
        <w:rPr>
          <w:rFonts w:ascii="Constantia" w:hAnsi="Constantia" w:cs="DejaVu Sans"/>
        </w:rPr>
      </w:pPr>
      <w:r w:rsidRPr="008E5F27">
        <w:rPr>
          <w:rFonts w:ascii="Constantia" w:eastAsiaTheme="minorHAnsi" w:hAnsi="Constantia" w:cs="DejaVu Sans"/>
          <w:noProof/>
          <w:kern w:val="0"/>
          <w:lang w:val="en-CA" w:eastAsia="en-CA" w:bidi="ar-SA"/>
        </w:rPr>
        <w:t xml:space="preserve"> </w:t>
      </w:r>
    </w:p>
    <w:p w:rsidR="00EF735B" w:rsidRPr="008E5F27" w:rsidRDefault="00EF735B" w:rsidP="00933187">
      <w:pPr>
        <w:pStyle w:val="Standard"/>
        <w:rPr>
          <w:rFonts w:ascii="Constantia" w:hAnsi="Constantia" w:cs="DejaVu Sans"/>
        </w:rPr>
      </w:pPr>
    </w:p>
    <w:p w:rsidR="00EF735B" w:rsidRPr="008E5F27" w:rsidRDefault="00EF735B" w:rsidP="00933187">
      <w:pPr>
        <w:pStyle w:val="Standard"/>
        <w:rPr>
          <w:rFonts w:ascii="Constantia" w:hAnsi="Constantia" w:cs="DejaVu Sans"/>
        </w:rPr>
      </w:pPr>
    </w:p>
    <w:p w:rsidR="00EF735B" w:rsidRPr="008E5F27" w:rsidRDefault="00EF735B" w:rsidP="00933187">
      <w:pPr>
        <w:pStyle w:val="Standard"/>
        <w:rPr>
          <w:rFonts w:ascii="Constantia" w:hAnsi="Constantia" w:cs="DejaVu Sans"/>
        </w:rPr>
      </w:pPr>
    </w:p>
    <w:p w:rsidR="00EF735B" w:rsidRPr="008E5F27" w:rsidRDefault="00EF735B" w:rsidP="00933187">
      <w:pPr>
        <w:pStyle w:val="Standard"/>
        <w:rPr>
          <w:rFonts w:ascii="Constantia" w:hAnsi="Constantia" w:cs="DejaVu Sans"/>
        </w:rPr>
      </w:pPr>
    </w:p>
    <w:p w:rsidR="00EF735B" w:rsidRPr="008E5F27" w:rsidRDefault="00EF735B" w:rsidP="00933187">
      <w:pPr>
        <w:pStyle w:val="Standard"/>
        <w:rPr>
          <w:rFonts w:ascii="Constantia" w:hAnsi="Constantia" w:cs="DejaVu Sans"/>
        </w:rPr>
      </w:pPr>
    </w:p>
    <w:p w:rsidR="00EF735B" w:rsidRPr="008E5F27" w:rsidRDefault="00EF735B" w:rsidP="00933187">
      <w:pPr>
        <w:pStyle w:val="Standard"/>
        <w:rPr>
          <w:rFonts w:ascii="Constantia" w:hAnsi="Constantia" w:cs="DejaVu Sans"/>
        </w:rPr>
      </w:pPr>
    </w:p>
    <w:p w:rsidR="00EF735B" w:rsidRPr="008E5F27" w:rsidRDefault="00EF735B" w:rsidP="00933187">
      <w:pPr>
        <w:pStyle w:val="Standard"/>
        <w:rPr>
          <w:rFonts w:ascii="Constantia" w:hAnsi="Constantia" w:cs="DejaVu Sans"/>
        </w:rPr>
      </w:pPr>
    </w:p>
    <w:p w:rsidR="00EF735B" w:rsidRPr="008E5F27" w:rsidRDefault="00EF735B" w:rsidP="00933187">
      <w:pPr>
        <w:pStyle w:val="Standard"/>
        <w:rPr>
          <w:rFonts w:ascii="Constantia" w:hAnsi="Constantia" w:cs="DejaVu Sans"/>
        </w:rPr>
      </w:pPr>
    </w:p>
    <w:p w:rsidR="00EF735B" w:rsidRPr="008E5F27" w:rsidRDefault="00EF735B" w:rsidP="00933187">
      <w:pPr>
        <w:pStyle w:val="Standard"/>
        <w:rPr>
          <w:rFonts w:ascii="Constantia" w:hAnsi="Constantia" w:cs="DejaVu Sans"/>
        </w:rPr>
      </w:pPr>
    </w:p>
    <w:p w:rsidR="00EF735B" w:rsidRPr="008E5F27" w:rsidRDefault="00EF735B" w:rsidP="00933187">
      <w:pPr>
        <w:pStyle w:val="Standard"/>
        <w:rPr>
          <w:rFonts w:ascii="Constantia" w:hAnsi="Constantia" w:cs="DejaVu Sans"/>
        </w:rPr>
      </w:pPr>
    </w:p>
    <w:p w:rsidR="00EF735B" w:rsidRPr="008E5F27" w:rsidRDefault="00EF735B" w:rsidP="00933187">
      <w:pPr>
        <w:pStyle w:val="Standard"/>
        <w:rPr>
          <w:rFonts w:ascii="Constantia" w:hAnsi="Constantia" w:cs="DejaVu Sans"/>
        </w:rPr>
      </w:pPr>
    </w:p>
    <w:p w:rsidR="00EF735B" w:rsidRPr="008E5F27" w:rsidRDefault="00EF735B" w:rsidP="00933187">
      <w:pPr>
        <w:pStyle w:val="Standard"/>
        <w:rPr>
          <w:rFonts w:ascii="Constantia" w:hAnsi="Constantia" w:cs="DejaVu Sans"/>
        </w:rPr>
      </w:pPr>
    </w:p>
    <w:p w:rsidR="00EF735B" w:rsidRPr="008E5F27" w:rsidRDefault="00EF735B" w:rsidP="00933187">
      <w:pPr>
        <w:pStyle w:val="Standard"/>
        <w:rPr>
          <w:rFonts w:ascii="Constantia" w:hAnsi="Constantia" w:cs="DejaVu Sans"/>
        </w:rPr>
      </w:pPr>
      <w:r w:rsidRPr="008E5F27">
        <w:rPr>
          <w:rFonts w:ascii="Constantia" w:hAnsi="Constantia" w:cs="DejaVu Sans"/>
          <w:noProof/>
          <w:lang w:val="en-CA" w:eastAsia="en-CA" w:bidi="ar-SA"/>
        </w:rPr>
        <mc:AlternateContent>
          <mc:Choice Requires="wps">
            <w:drawing>
              <wp:anchor distT="0" distB="0" distL="114300" distR="114300" simplePos="0" relativeHeight="251663872" behindDoc="1" locked="0" layoutInCell="1" allowOverlap="1" wp14:anchorId="35676EEB" wp14:editId="5C16EC29">
                <wp:simplePos x="0" y="0"/>
                <wp:positionH relativeFrom="column">
                  <wp:posOffset>0</wp:posOffset>
                </wp:positionH>
                <wp:positionV relativeFrom="paragraph">
                  <wp:posOffset>2629535</wp:posOffset>
                </wp:positionV>
                <wp:extent cx="5943600" cy="635"/>
                <wp:effectExtent l="0" t="0" r="0" b="0"/>
                <wp:wrapTight wrapText="bothSides">
                  <wp:wrapPolygon edited="0">
                    <wp:start x="0" y="0"/>
                    <wp:lineTo x="0" y="21600"/>
                    <wp:lineTo x="21600" y="21600"/>
                    <wp:lineTo x="21600" y="0"/>
                  </wp:wrapPolygon>
                </wp:wrapTight>
                <wp:docPr id="24" name="Text Box 2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4E59C8" w:rsidRDefault="00EF735B" w:rsidP="004E59C8">
                            <w:pPr>
                              <w:pStyle w:val="Caption"/>
                              <w:spacing w:after="0"/>
                              <w:jc w:val="center"/>
                            </w:pPr>
                            <w:bookmarkStart w:id="2" w:name="_Ref453193808"/>
                            <w:r>
                              <w:t xml:space="preserve">Figure </w:t>
                            </w:r>
                            <w:r w:rsidR="00F94236">
                              <w:fldChar w:fldCharType="begin"/>
                            </w:r>
                            <w:r w:rsidR="00F94236">
                              <w:instrText xml:space="preserve"> SEQ Figure \* ARABIC </w:instrText>
                            </w:r>
                            <w:r w:rsidR="00F94236">
                              <w:fldChar w:fldCharType="separate"/>
                            </w:r>
                            <w:r w:rsidR="00C20A38">
                              <w:rPr>
                                <w:noProof/>
                              </w:rPr>
                              <w:t>5</w:t>
                            </w:r>
                            <w:r w:rsidR="00F94236">
                              <w:rPr>
                                <w:noProof/>
                              </w:rPr>
                              <w:fldChar w:fldCharType="end"/>
                            </w:r>
                            <w:bookmarkEnd w:id="2"/>
                            <w:r>
                              <w:t xml:space="preserve">: Integral term </w:t>
                            </w:r>
                            <w:r w:rsidR="008D16CF">
                              <w:t xml:space="preserve">reduces </w:t>
                            </w:r>
                            <w:r>
                              <w:t>steady state error</w:t>
                            </w:r>
                            <w:r w:rsidR="001D5891">
                              <w:t xml:space="preserve">. </w:t>
                            </w:r>
                          </w:p>
                          <w:p w:rsidR="00EF735B" w:rsidRPr="00E27668" w:rsidRDefault="001D5891" w:rsidP="004E59C8">
                            <w:pPr>
                              <w:pStyle w:val="Caption"/>
                              <w:spacing w:after="0"/>
                              <w:jc w:val="center"/>
                              <w:rPr>
                                <w:rFonts w:ascii="Liberation Serif" w:eastAsia="AR PL UMing HK" w:hAnsi="Liberation Serif" w:cs="Lohit Devanagari"/>
                                <w:kern w:val="3"/>
                                <w:sz w:val="24"/>
                                <w:szCs w:val="24"/>
                                <w:lang w:eastAsia="zh-CN" w:bidi="hi-IN"/>
                              </w:rPr>
                            </w:pPr>
                            <w:r>
                              <w:t>These plots show ball position without (above) and with (below) the integral term. The desired position is 300.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676EEB" id="Text Box 24" o:spid="_x0000_s1030" type="#_x0000_t202" style="position:absolute;margin-left:0;margin-top:207.05pt;width:468pt;height:.0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" stroked="f">
                <v:textbox style="mso-fit-shape-to-text:t" inset="0,0,0,0">
                  <w:txbxContent>
                    <w:p w:rsidR="004E59C8" w:rsidRDefault="00EF735B" w:rsidP="004E59C8">
                      <w:pPr>
                        <w:pStyle w:val="Caption"/>
                        <w:spacing w:after="0"/>
                        <w:jc w:val="center"/>
                      </w:pPr>
                      <w:bookmarkStart w:id="3" w:name="_Ref453193808"/>
                      <w:r>
                        <w:t xml:space="preserve">Figure </w:t>
                      </w:r>
                      <w:r w:rsidR="00F94236">
                        <w:fldChar w:fldCharType="begin"/>
                      </w:r>
                      <w:r w:rsidR="00F94236">
                        <w:instrText xml:space="preserve"> SEQ Figure \* ARABIC </w:instrText>
                      </w:r>
                      <w:r w:rsidR="00F94236">
                        <w:fldChar w:fldCharType="separate"/>
                      </w:r>
                      <w:r w:rsidR="00C20A38">
                        <w:rPr>
                          <w:noProof/>
                        </w:rPr>
                        <w:t>5</w:t>
                      </w:r>
                      <w:r w:rsidR="00F94236">
                        <w:rPr>
                          <w:noProof/>
                        </w:rPr>
                        <w:fldChar w:fldCharType="end"/>
                      </w:r>
                      <w:bookmarkEnd w:id="3"/>
                      <w:r>
                        <w:t xml:space="preserve">: Integral term </w:t>
                      </w:r>
                      <w:r w:rsidR="008D16CF">
                        <w:t xml:space="preserve">reduces </w:t>
                      </w:r>
                      <w:r>
                        <w:t>steady state error</w:t>
                      </w:r>
                      <w:r w:rsidR="001D5891">
                        <w:t xml:space="preserve">. </w:t>
                      </w:r>
                    </w:p>
                    <w:p w:rsidR="00EF735B" w:rsidRPr="00E27668" w:rsidRDefault="001D5891" w:rsidP="004E59C8">
                      <w:pPr>
                        <w:pStyle w:val="Caption"/>
                        <w:spacing w:after="0"/>
                        <w:jc w:val="center"/>
                        <w:rPr>
                          <w:rFonts w:ascii="Liberation Serif" w:eastAsia="AR PL UMing HK" w:hAnsi="Liberation Serif" w:cs="Lohit Devanagari"/>
                          <w:kern w:val="3"/>
                          <w:sz w:val="24"/>
                          <w:szCs w:val="24"/>
                          <w:lang w:eastAsia="zh-CN" w:bidi="hi-IN"/>
                        </w:rPr>
                      </w:pPr>
                      <w:r>
                        <w:t>These plots show ball position without (above) and with (below) the integral term. The desired position is 300.</w:t>
                      </w:r>
                    </w:p>
                  </w:txbxContent>
                </v:textbox>
                <w10:wrap type="tight"/>
              </v:shape>
            </w:pict>
          </mc:Fallback>
        </mc:AlternateContent>
      </w:r>
      <w:r w:rsidRPr="008E5F27">
        <w:rPr>
          <w:rFonts w:ascii="Constantia" w:hAnsi="Constantia" w:cs="DejaVu Sans"/>
          <w:noProof/>
          <w:lang w:val="en-CA" w:eastAsia="en-CA" w:bidi="ar-SA"/>
        </w:rPr>
        <w:drawing>
          <wp:anchor distT="0" distB="0" distL="114300" distR="114300" simplePos="0" relativeHeight="251662848" behindDoc="1" locked="0" layoutInCell="1" allowOverlap="1" wp14:anchorId="766EC2F9" wp14:editId="123AC1BF">
            <wp:simplePos x="0" y="0"/>
            <wp:positionH relativeFrom="margin">
              <wp:align>right</wp:align>
            </wp:positionH>
            <wp:positionV relativeFrom="paragraph">
              <wp:posOffset>345961</wp:posOffset>
            </wp:positionV>
            <wp:extent cx="5943600" cy="2226945"/>
            <wp:effectExtent l="0" t="0" r="0" b="1905"/>
            <wp:wrapTight wrapText="bothSides">
              <wp:wrapPolygon edited="0">
                <wp:start x="0" y="0"/>
                <wp:lineTo x="0" y="21434"/>
                <wp:lineTo x="21531" y="21434"/>
                <wp:lineTo x="21531" y="0"/>
                <wp:lineTo x="0" y="0"/>
              </wp:wrapPolygon>
            </wp:wrapTight>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43600" cy="2226945"/>
                    </a:xfrm>
                    <a:prstGeom prst="rect">
                      <a:avLst/>
                    </a:prstGeom>
                  </pic:spPr>
                </pic:pic>
              </a:graphicData>
            </a:graphic>
          </wp:anchor>
        </w:drawing>
      </w:r>
    </w:p>
    <w:p w:rsidR="00EF735B" w:rsidRPr="008E5F27" w:rsidRDefault="00EF735B" w:rsidP="00933187">
      <w:pPr>
        <w:pStyle w:val="Standard"/>
        <w:rPr>
          <w:rFonts w:ascii="Constantia" w:hAnsi="Constantia" w:cs="DejaVu Sans"/>
        </w:rPr>
      </w:pPr>
    </w:p>
    <w:p w:rsidR="00EF735B" w:rsidRPr="008E5F27" w:rsidRDefault="004A064B" w:rsidP="004A064B">
      <w:pPr>
        <w:pStyle w:val="Heading2"/>
        <w:rPr>
          <w:rFonts w:ascii="Constantia" w:hAnsi="Constantia" w:cs="DejaVu Sans"/>
        </w:rPr>
      </w:pPr>
      <w:r w:rsidRPr="008E5F27">
        <w:rPr>
          <w:rFonts w:ascii="Constantia" w:hAnsi="Constantia" w:cs="DejaVu Sans"/>
        </w:rPr>
        <w:t>Tuning Strategy</w:t>
      </w:r>
    </w:p>
    <w:p w:rsidR="00933187" w:rsidRPr="008E5F27" w:rsidRDefault="00046F20" w:rsidP="00662971">
      <w:pPr>
        <w:pStyle w:val="Standard"/>
        <w:jc w:val="both"/>
        <w:rPr>
          <w:rFonts w:ascii="Constantia" w:hAnsi="Constantia" w:cs="DejaVu Sans"/>
        </w:rPr>
      </w:pPr>
      <w:r>
        <w:rPr>
          <w:rFonts w:ascii="Constantia" w:hAnsi="Constantia" w:cs="DejaVu Sans"/>
        </w:rPr>
        <w:t>We found it was an effective tuning strategy to start with</w:t>
      </w:r>
      <w:r w:rsidR="00933187" w:rsidRPr="008E5F27">
        <w:rPr>
          <w:rFonts w:ascii="Constantia" w:hAnsi="Constantia" w:cs="DejaVu Sans"/>
        </w:rPr>
        <w:t xml:space="preserve"> the proportional term and </w:t>
      </w:r>
      <w:r>
        <w:rPr>
          <w:rFonts w:ascii="Constantia" w:hAnsi="Constantia" w:cs="DejaVu Sans"/>
        </w:rPr>
        <w:t>set</w:t>
      </w:r>
      <w:r w:rsidR="00F94236">
        <w:rPr>
          <w:rFonts w:ascii="Constantia" w:hAnsi="Constantia" w:cs="DejaVu Sans"/>
        </w:rPr>
        <w:t xml:space="preserve"> </w:t>
      </w:r>
      <w:r w:rsidR="00933187" w:rsidRPr="008E5F27">
        <w:rPr>
          <w:rFonts w:ascii="Constantia" w:hAnsi="Constantia" w:cs="DejaVu Sans"/>
        </w:rPr>
        <w:t>it to a reasonable value</w:t>
      </w:r>
      <w:r w:rsidR="00F94236">
        <w:rPr>
          <w:rFonts w:ascii="Constantia" w:hAnsi="Constantia" w:cs="DejaVu Sans"/>
        </w:rPr>
        <w:t xml:space="preserve"> </w:t>
      </w:r>
      <w:r>
        <w:rPr>
          <w:rFonts w:ascii="Constantia" w:hAnsi="Constantia" w:cs="DejaVu Sans"/>
        </w:rPr>
        <w:t>around where oscillation just starts</w:t>
      </w:r>
      <w:r w:rsidR="00933187" w:rsidRPr="008E5F27">
        <w:rPr>
          <w:rFonts w:ascii="Constantia" w:hAnsi="Constantia" w:cs="DejaVu Sans"/>
        </w:rPr>
        <w:t xml:space="preserve">. Then we moved on to the derivative term and finally to the integral term. </w:t>
      </w:r>
      <w:r>
        <w:rPr>
          <w:rFonts w:ascii="Constantia" w:hAnsi="Constantia" w:cs="DejaVu Sans"/>
        </w:rPr>
        <w:t xml:space="preserve">This incremental approach was essential to our eventual success. </w:t>
      </w:r>
    </w:p>
    <w:p w:rsidR="00F9781F" w:rsidRDefault="00B009EB" w:rsidP="004E59C8">
      <w:pPr>
        <w:pStyle w:val="Heading2"/>
        <w:rPr>
          <w:rFonts w:ascii="Constantia" w:hAnsi="Constantia" w:cs="DejaVu Sans"/>
        </w:rPr>
      </w:pPr>
      <w:r w:rsidRPr="008E5F27">
        <w:rPr>
          <w:rFonts w:ascii="Constantia" w:hAnsi="Constantia" w:cs="DejaVu Sans"/>
        </w:rPr>
        <w:lastRenderedPageBreak/>
        <w:t>Steady State Oscillation</w:t>
      </w:r>
    </w:p>
    <w:p w:rsidR="00046F20" w:rsidRPr="008E5F27" w:rsidRDefault="004E59C8" w:rsidP="00933187">
      <w:pPr>
        <w:pStyle w:val="Standard"/>
        <w:rPr>
          <w:rFonts w:ascii="Constantia" w:hAnsi="Constantia" w:cs="DejaVu Sans"/>
        </w:rPr>
      </w:pPr>
      <w:r w:rsidRPr="008E5F27">
        <w:rPr>
          <w:rFonts w:ascii="Constantia" w:hAnsi="Constantia" w:cs="DejaVu Sans"/>
          <w:noProof/>
          <w:lang w:val="en-CA" w:eastAsia="en-CA" w:bidi="ar-SA"/>
        </w:rPr>
        <mc:AlternateContent>
          <mc:Choice Requires="wps">
            <w:drawing>
              <wp:anchor distT="0" distB="0" distL="114300" distR="114300" simplePos="0" relativeHeight="251655680" behindDoc="0" locked="0" layoutInCell="1" allowOverlap="1" wp14:anchorId="068DC78D" wp14:editId="082D10DE">
                <wp:simplePos x="0" y="0"/>
                <wp:positionH relativeFrom="column">
                  <wp:posOffset>0</wp:posOffset>
                </wp:positionH>
                <wp:positionV relativeFrom="paragraph">
                  <wp:posOffset>2334260</wp:posOffset>
                </wp:positionV>
                <wp:extent cx="5943600" cy="635"/>
                <wp:effectExtent l="0" t="0" r="0" b="0"/>
                <wp:wrapTight wrapText="bothSides">
                  <wp:wrapPolygon edited="0">
                    <wp:start x="0" y="0"/>
                    <wp:lineTo x="0" y="21600"/>
                    <wp:lineTo x="21600" y="21600"/>
                    <wp:lineTo x="21600" y="0"/>
                  </wp:wrapPolygon>
                </wp:wrapTight>
                <wp:docPr id="16" name="Text Box 16"/>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4E59C8" w:rsidRDefault="006F1F79" w:rsidP="004E59C8">
                            <w:pPr>
                              <w:pStyle w:val="Caption"/>
                              <w:spacing w:after="0"/>
                              <w:jc w:val="center"/>
                            </w:pPr>
                            <w:bookmarkStart w:id="4" w:name="_Ref453194008"/>
                            <w:r>
                              <w:t xml:space="preserve">Figure </w:t>
                            </w:r>
                            <w:r w:rsidR="00F94236">
                              <w:fldChar w:fldCharType="begin"/>
                            </w:r>
                            <w:r w:rsidR="00F94236">
                              <w:instrText xml:space="preserve"> SEQ Figure \* ARABIC </w:instrText>
                            </w:r>
                            <w:r w:rsidR="00F94236">
                              <w:fldChar w:fldCharType="separate"/>
                            </w:r>
                            <w:r w:rsidR="00C20A38">
                              <w:rPr>
                                <w:noProof/>
                              </w:rPr>
                              <w:t>6</w:t>
                            </w:r>
                            <w:r w:rsidR="00F94236">
                              <w:rPr>
                                <w:noProof/>
                              </w:rPr>
                              <w:fldChar w:fldCharType="end"/>
                            </w:r>
                            <w:bookmarkEnd w:id="4"/>
                            <w:r>
                              <w:t xml:space="preserve">: Steady </w:t>
                            </w:r>
                            <w:r w:rsidR="004E59C8">
                              <w:t>s</w:t>
                            </w:r>
                            <w:r>
                              <w:t xml:space="preserve">tate </w:t>
                            </w:r>
                            <w:r w:rsidR="004E59C8">
                              <w:t>o</w:t>
                            </w:r>
                            <w:r>
                              <w:t>scillation</w:t>
                            </w:r>
                            <w:r w:rsidR="004E59C8">
                              <w:t xml:space="preserve">. </w:t>
                            </w:r>
                          </w:p>
                          <w:p w:rsidR="004E59C8" w:rsidRDefault="004E59C8" w:rsidP="004E59C8">
                            <w:pPr>
                              <w:pStyle w:val="Caption"/>
                              <w:spacing w:after="0"/>
                              <w:jc w:val="center"/>
                            </w:pPr>
                            <w:r>
                              <w:t xml:space="preserve">These oscillations appear and disappear unpredictably. </w:t>
                            </w:r>
                          </w:p>
                          <w:p w:rsidR="004E59C8" w:rsidRPr="004E59C8" w:rsidRDefault="004E59C8" w:rsidP="004E59C8">
                            <w:pPr>
                              <w:pStyle w:val="Caption"/>
                              <w:spacing w:after="0"/>
                              <w:jc w:val="center"/>
                            </w:pPr>
                            <w:r>
                              <w:t>Dark blue = position approximation, orange = (negative of) derivative approximation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8DC78D" id="Text Box 16" o:spid="_x0000_s1031" type="#_x0000_t202" style="position:absolute;margin-left:0;margin-top:183.8pt;width:468pt;height:.0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" stroked="f">
                <v:textbox style="mso-fit-shape-to-text:t" inset="0,0,0,0">
                  <w:txbxContent>
                    <w:p w:rsidR="004E59C8" w:rsidRDefault="006F1F79" w:rsidP="004E59C8">
                      <w:pPr>
                        <w:pStyle w:val="Caption"/>
                        <w:spacing w:after="0"/>
                        <w:jc w:val="center"/>
                      </w:pPr>
                      <w:bookmarkStart w:id="5" w:name="_Ref453194008"/>
                      <w:r>
                        <w:t xml:space="preserve">Figure </w:t>
                      </w:r>
                      <w:r w:rsidR="00F94236">
                        <w:fldChar w:fldCharType="begin"/>
                      </w:r>
                      <w:r w:rsidR="00F94236">
                        <w:instrText xml:space="preserve"> SEQ Figure \* ARABIC </w:instrText>
                      </w:r>
                      <w:r w:rsidR="00F94236">
                        <w:fldChar w:fldCharType="separate"/>
                      </w:r>
                      <w:r w:rsidR="00C20A38">
                        <w:rPr>
                          <w:noProof/>
                        </w:rPr>
                        <w:t>6</w:t>
                      </w:r>
                      <w:r w:rsidR="00F94236">
                        <w:rPr>
                          <w:noProof/>
                        </w:rPr>
                        <w:fldChar w:fldCharType="end"/>
                      </w:r>
                      <w:bookmarkEnd w:id="5"/>
                      <w:r>
                        <w:t xml:space="preserve">: Steady </w:t>
                      </w:r>
                      <w:r w:rsidR="004E59C8">
                        <w:t>s</w:t>
                      </w:r>
                      <w:r>
                        <w:t xml:space="preserve">tate </w:t>
                      </w:r>
                      <w:r w:rsidR="004E59C8">
                        <w:t>o</w:t>
                      </w:r>
                      <w:r>
                        <w:t>scillation</w:t>
                      </w:r>
                      <w:r w:rsidR="004E59C8">
                        <w:t xml:space="preserve">. </w:t>
                      </w:r>
                    </w:p>
                    <w:p w:rsidR="004E59C8" w:rsidRDefault="004E59C8" w:rsidP="004E59C8">
                      <w:pPr>
                        <w:pStyle w:val="Caption"/>
                        <w:spacing w:after="0"/>
                        <w:jc w:val="center"/>
                      </w:pPr>
                      <w:r>
                        <w:t xml:space="preserve">These oscillations appear and disappear unpredictably. </w:t>
                      </w:r>
                    </w:p>
                    <w:p w:rsidR="004E59C8" w:rsidRPr="004E59C8" w:rsidRDefault="004E59C8" w:rsidP="004E59C8">
                      <w:pPr>
                        <w:pStyle w:val="Caption"/>
                        <w:spacing w:after="0"/>
                        <w:jc w:val="center"/>
                      </w:pPr>
                      <w:r>
                        <w:t>Dark blue = position approximation, orange = (negative of) derivative approximation</w:t>
                      </w:r>
                    </w:p>
                  </w:txbxContent>
                </v:textbox>
                <w10:wrap type="tight"/>
              </v:shape>
            </w:pict>
          </mc:Fallback>
        </mc:AlternateContent>
      </w:r>
      <w:r w:rsidRPr="008E5F27">
        <w:rPr>
          <w:rFonts w:ascii="Constantia" w:hAnsi="Constantia" w:cs="DejaVu Sans"/>
          <w:noProof/>
          <w:lang w:val="en-CA" w:eastAsia="en-CA" w:bidi="ar-SA"/>
        </w:rPr>
        <w:drawing>
          <wp:anchor distT="0" distB="0" distL="114300" distR="114300" simplePos="0" relativeHeight="251647488" behindDoc="1" locked="0" layoutInCell="1" allowOverlap="1" wp14:anchorId="7A511140" wp14:editId="130FAC2E">
            <wp:simplePos x="0" y="0"/>
            <wp:positionH relativeFrom="margin">
              <wp:posOffset>0</wp:posOffset>
            </wp:positionH>
            <wp:positionV relativeFrom="paragraph">
              <wp:posOffset>863489</wp:posOffset>
            </wp:positionV>
            <wp:extent cx="5943600" cy="1414145"/>
            <wp:effectExtent l="0" t="0" r="0" b="0"/>
            <wp:wrapTight wrapText="bothSides">
              <wp:wrapPolygon edited="0">
                <wp:start x="0" y="0"/>
                <wp:lineTo x="0" y="21241"/>
                <wp:lineTo x="21531" y="21241"/>
                <wp:lineTo x="21531" y="0"/>
                <wp:lineTo x="0" y="0"/>
              </wp:wrapPolygon>
            </wp:wrapTight>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943600" cy="1414145"/>
                    </a:xfrm>
                    <a:prstGeom prst="rect">
                      <a:avLst/>
                    </a:prstGeom>
                  </pic:spPr>
                </pic:pic>
              </a:graphicData>
            </a:graphic>
          </wp:anchor>
        </w:drawing>
      </w:r>
      <w:r w:rsidR="00046F20">
        <w:rPr>
          <w:rFonts w:ascii="Constantia" w:hAnsi="Constantia" w:cs="DejaVu Sans"/>
        </w:rPr>
        <w:t xml:space="preserve">Using the PID controller, the system moderately quickly moves the ball to the correct location. However, there are occasionally oscillations in steady state which appear and disappear unpredictably. </w:t>
      </w:r>
      <w:r w:rsidR="00587BBB">
        <w:rPr>
          <w:rFonts w:ascii="Constantia" w:hAnsi="Constantia" w:cs="DejaVu Sans"/>
        </w:rPr>
        <w:fldChar w:fldCharType="begin"/>
      </w:r>
      <w:r w:rsidR="00587BBB">
        <w:rPr>
          <w:rFonts w:ascii="Constantia" w:hAnsi="Constantia" w:cs="DejaVu Sans"/>
        </w:rPr>
        <w:instrText xml:space="preserve"> REF _Ref453194008 \h </w:instrText>
      </w:r>
      <w:r w:rsidR="00587BBB">
        <w:rPr>
          <w:rFonts w:ascii="Constantia" w:hAnsi="Constantia" w:cs="DejaVu Sans"/>
        </w:rPr>
      </w:r>
      <w:r w:rsidR="00587BBB">
        <w:rPr>
          <w:rFonts w:ascii="Constantia" w:hAnsi="Constantia" w:cs="DejaVu Sans"/>
        </w:rPr>
        <w:fldChar w:fldCharType="separate"/>
      </w:r>
      <w:r w:rsidR="00587BBB">
        <w:t xml:space="preserve">Figure </w:t>
      </w:r>
      <w:r w:rsidR="00587BBB">
        <w:rPr>
          <w:noProof/>
        </w:rPr>
        <w:t>6</w:t>
      </w:r>
      <w:r w:rsidR="00587BBB">
        <w:rPr>
          <w:rFonts w:ascii="Constantia" w:hAnsi="Constantia" w:cs="DejaVu Sans"/>
        </w:rPr>
        <w:fldChar w:fldCharType="end"/>
      </w:r>
      <w:r w:rsidR="00587BBB">
        <w:rPr>
          <w:rFonts w:ascii="Constantia" w:hAnsi="Constantia" w:cs="DejaVu Sans"/>
        </w:rPr>
        <w:t xml:space="preserve"> shows these steady state oscillations dying out</w:t>
      </w:r>
      <w:r w:rsidR="00842CAC">
        <w:rPr>
          <w:rFonts w:ascii="Constantia" w:hAnsi="Constantia" w:cs="DejaVu Sans"/>
        </w:rPr>
        <w:t xml:space="preserve"> temporarily.</w:t>
      </w:r>
    </w:p>
    <w:p w:rsidR="00417CBE" w:rsidRPr="008E5F27" w:rsidRDefault="00933187" w:rsidP="00E677EA">
      <w:pPr>
        <w:pStyle w:val="Heading1"/>
        <w:rPr>
          <w:rFonts w:ascii="Constantia" w:hAnsi="Constantia" w:cs="DejaVu Sans"/>
        </w:rPr>
      </w:pPr>
      <w:r w:rsidRPr="008E5F27">
        <w:rPr>
          <w:rFonts w:ascii="Constantia" w:hAnsi="Constantia" w:cs="DejaVu Sans"/>
        </w:rPr>
        <w:t>LQR Control</w:t>
      </w:r>
      <w:r w:rsidRPr="008E5F27">
        <w:rPr>
          <w:rFonts w:ascii="Constantia" w:hAnsi="Constantia" w:cs="DejaVu Sans"/>
        </w:rPr>
        <w:tab/>
      </w:r>
    </w:p>
    <w:p w:rsidR="008052ED" w:rsidRPr="008E5F27" w:rsidRDefault="00417CBE" w:rsidP="0036454C">
      <w:pPr>
        <w:pStyle w:val="Standard"/>
        <w:jc w:val="both"/>
        <w:rPr>
          <w:rFonts w:ascii="Constantia" w:hAnsi="Constantia" w:cs="DejaVu Sans"/>
        </w:rPr>
      </w:pPr>
      <w:r w:rsidRPr="008E5F27">
        <w:rPr>
          <w:rFonts w:ascii="Constantia" w:hAnsi="Constantia" w:cs="DejaVu Sans"/>
        </w:rPr>
        <w:t xml:space="preserve">The next step was to design an LQR control to hopefully better control the system. </w:t>
      </w:r>
      <w:r w:rsidR="00933187" w:rsidRPr="008E5F27">
        <w:rPr>
          <w:rFonts w:ascii="Constantia" w:hAnsi="Constantia" w:cs="DejaVu Sans"/>
        </w:rPr>
        <w:t xml:space="preserve">An LQR controller allows us to pick which </w:t>
      </w:r>
      <w:r w:rsidR="008052ED" w:rsidRPr="008E5F27">
        <w:rPr>
          <w:rFonts w:ascii="Constantia" w:hAnsi="Constantia" w:cs="DejaVu Sans"/>
        </w:rPr>
        <w:t xml:space="preserve">states we want to optimize for and control multiple variables like the position of the ball and acceleration of the ramp. </w:t>
      </w:r>
    </w:p>
    <w:p w:rsidR="008052ED" w:rsidRPr="008E5F27" w:rsidRDefault="008052ED" w:rsidP="00933187">
      <w:pPr>
        <w:pStyle w:val="Standard"/>
        <w:rPr>
          <w:rFonts w:ascii="Constantia" w:hAnsi="Constantia" w:cs="DejaVu Sans"/>
        </w:rPr>
      </w:pPr>
    </w:p>
    <w:p w:rsidR="0036454C" w:rsidRPr="008E5F27" w:rsidRDefault="0036454C" w:rsidP="0036454C">
      <w:pPr>
        <w:pStyle w:val="Heading2"/>
        <w:rPr>
          <w:rFonts w:ascii="Constantia" w:hAnsi="Constantia" w:cs="DejaVu Sans"/>
        </w:rPr>
      </w:pPr>
      <w:r w:rsidRPr="008E5F27">
        <w:rPr>
          <w:rFonts w:ascii="Constantia" w:hAnsi="Constantia" w:cs="DejaVu Sans"/>
        </w:rPr>
        <w:t>Second Order System</w:t>
      </w:r>
    </w:p>
    <w:p w:rsidR="00E72B73" w:rsidRPr="008E5F27" w:rsidRDefault="00F94236" w:rsidP="0036454C">
      <w:pPr>
        <w:pStyle w:val="Standard"/>
        <w:jc w:val="both"/>
        <w:rPr>
          <w:rFonts w:ascii="Constantia" w:hAnsi="Constantia" w:cs="DejaVu Sans"/>
        </w:rPr>
      </w:pPr>
      <w:r w:rsidRPr="008E5F27">
        <w:rPr>
          <w:rFonts w:ascii="Constantia" w:hAnsi="Constantia" w:cs="DejaVu Sans"/>
          <w:noProof/>
          <w:lang w:eastAsia="en-CA"/>
        </w:rPr>
        <w:drawing>
          <wp:anchor distT="0" distB="0" distL="114300" distR="114300" simplePos="0" relativeHeight="251649536" behindDoc="1" locked="0" layoutInCell="1" allowOverlap="1" wp14:anchorId="2F4A0C1C" wp14:editId="46BF54D4">
            <wp:simplePos x="0" y="0"/>
            <wp:positionH relativeFrom="column">
              <wp:posOffset>4474541</wp:posOffset>
            </wp:positionH>
            <wp:positionV relativeFrom="paragraph">
              <wp:posOffset>1747079</wp:posOffset>
            </wp:positionV>
            <wp:extent cx="1590675" cy="1916430"/>
            <wp:effectExtent l="0" t="0" r="9525" b="7620"/>
            <wp:wrapTight wrapText="bothSides">
              <wp:wrapPolygon edited="0">
                <wp:start x="0" y="0"/>
                <wp:lineTo x="0" y="21471"/>
                <wp:lineTo x="21471" y="21471"/>
                <wp:lineTo x="21471" y="0"/>
                <wp:lineTo x="0" y="0"/>
              </wp:wrapPolygon>
            </wp:wrapTight>
            <wp:docPr id="2050" name="Picture 2" descr="http://www.engineersgarage.com/sites/default/files/imagecache/Original/wysiwyg_imageupload/1/Servo%20Mo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http://www.engineersgarage.com/sites/default/files/imagecache/Original/wysiwyg_imageupload/1/Servo%20Moto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90675" cy="1916430"/>
                    </a:xfrm>
                    <a:prstGeom prst="rect">
                      <a:avLst/>
                    </a:prstGeom>
                    <a:noFill/>
                    <a:extLst/>
                  </pic:spPr>
                </pic:pic>
              </a:graphicData>
            </a:graphic>
            <wp14:sizeRelH relativeFrom="margin">
              <wp14:pctWidth>0</wp14:pctWidth>
            </wp14:sizeRelH>
            <wp14:sizeRelV relativeFrom="margin">
              <wp14:pctHeight>0</wp14:pctHeight>
            </wp14:sizeRelV>
          </wp:anchor>
        </w:drawing>
      </w:r>
      <w:r w:rsidR="00933187" w:rsidRPr="008E5F27">
        <w:rPr>
          <w:rFonts w:ascii="Constantia" w:hAnsi="Constantia" w:cs="DejaVu Sans"/>
        </w:rPr>
        <w:t xml:space="preserve">To begin with, we started with a simplified model, treating our system as only second order. </w:t>
      </w:r>
      <w:r w:rsidR="00880AC5" w:rsidRPr="008E5F27">
        <w:rPr>
          <w:rFonts w:ascii="Constantia" w:hAnsi="Constantia" w:cs="DejaVu Sans"/>
        </w:rPr>
        <w:t>To do this, w</w:t>
      </w:r>
      <w:r w:rsidR="00933187" w:rsidRPr="008E5F27">
        <w:rPr>
          <w:rFonts w:ascii="Constantia" w:hAnsi="Constantia" w:cs="DejaVu Sans"/>
        </w:rPr>
        <w:t xml:space="preserve">e pretended the beam was stationary and teleported </w:t>
      </w:r>
      <w:r w:rsidR="00A013A2" w:rsidRPr="008E5F27">
        <w:rPr>
          <w:rFonts w:ascii="Constantia" w:hAnsi="Constantia" w:cs="DejaVu Sans"/>
        </w:rPr>
        <w:t xml:space="preserve">to </w:t>
      </w:r>
      <w:r w:rsidR="00933187" w:rsidRPr="008E5F27">
        <w:rPr>
          <w:rFonts w:ascii="Constantia" w:hAnsi="Constantia" w:cs="DejaVu Sans"/>
        </w:rPr>
        <w:t>various angles</w:t>
      </w:r>
      <w:r w:rsidR="00A013A2" w:rsidRPr="008E5F27">
        <w:rPr>
          <w:rFonts w:ascii="Constantia" w:hAnsi="Constantia" w:cs="DejaVu Sans"/>
        </w:rPr>
        <w:t xml:space="preserve"> to change the acceleration of the ball</w:t>
      </w:r>
      <w:r w:rsidR="00933187" w:rsidRPr="008E5F27">
        <w:rPr>
          <w:rFonts w:ascii="Constantia" w:hAnsi="Constantia" w:cs="DejaVu Sans"/>
        </w:rPr>
        <w:t xml:space="preserve">. This let us bypass </w:t>
      </w:r>
      <w:r w:rsidR="002F1800" w:rsidRPr="008E5F27">
        <w:rPr>
          <w:rFonts w:ascii="Constantia" w:hAnsi="Constantia" w:cs="DejaVu Sans"/>
        </w:rPr>
        <w:t>some issues with our inputs and get a basic system up and running</w:t>
      </w:r>
      <w:r w:rsidR="00933187" w:rsidRPr="008E5F27">
        <w:rPr>
          <w:rFonts w:ascii="Constantia" w:hAnsi="Constantia" w:cs="DejaVu Sans"/>
        </w:rPr>
        <w:t xml:space="preserve">. </w:t>
      </w:r>
      <w:r w:rsidR="00E82ADD" w:rsidRPr="008E5F27">
        <w:rPr>
          <w:rFonts w:ascii="Constantia" w:hAnsi="Constantia" w:cs="DejaVu Sans"/>
        </w:rPr>
        <w:t>Since the two states in the system were the position and velocity of the ball, t</w:t>
      </w:r>
      <w:r w:rsidR="00933187" w:rsidRPr="008E5F27">
        <w:rPr>
          <w:rFonts w:ascii="Constantia" w:hAnsi="Constantia" w:cs="DejaVu Sans"/>
        </w:rPr>
        <w:t xml:space="preserve">his turned out to just be a PD controller. We chose to heavily weigh the position of the </w:t>
      </w:r>
      <w:r w:rsidR="00A84864" w:rsidRPr="008E5F27">
        <w:rPr>
          <w:rFonts w:ascii="Constantia" w:hAnsi="Constantia" w:cs="DejaVu Sans"/>
        </w:rPr>
        <w:t>ball over</w:t>
      </w:r>
      <w:r w:rsidR="00933187" w:rsidRPr="008E5F27">
        <w:rPr>
          <w:rFonts w:ascii="Constantia" w:hAnsi="Constantia" w:cs="DejaVu Sans"/>
        </w:rPr>
        <w:t xml:space="preserve"> the derivative</w:t>
      </w:r>
      <w:r w:rsidR="000A1F6B" w:rsidRPr="008E5F27">
        <w:rPr>
          <w:rFonts w:ascii="Constantia" w:hAnsi="Constantia" w:cs="DejaVu Sans"/>
        </w:rPr>
        <w:t xml:space="preserve"> since that is the main variable we care about</w:t>
      </w:r>
      <w:r w:rsidR="00933187" w:rsidRPr="008E5F27">
        <w:rPr>
          <w:rFonts w:ascii="Constantia" w:hAnsi="Constantia" w:cs="DejaVu Sans"/>
        </w:rPr>
        <w:t xml:space="preserve">. </w:t>
      </w:r>
      <w:r w:rsidR="00545649" w:rsidRPr="008E5F27">
        <w:rPr>
          <w:rFonts w:ascii="Constantia" w:hAnsi="Constantia" w:cs="DejaVu Sans"/>
        </w:rPr>
        <w:t>However this approach</w:t>
      </w:r>
      <w:r w:rsidR="005C1B67" w:rsidRPr="008E5F27">
        <w:rPr>
          <w:rFonts w:ascii="Constantia" w:hAnsi="Constantia" w:cs="DejaVu Sans"/>
        </w:rPr>
        <w:t xml:space="preserve"> tuned the system very poorly. </w:t>
      </w:r>
      <w:r w:rsidR="00933187" w:rsidRPr="008E5F27">
        <w:rPr>
          <w:rFonts w:ascii="Constantia" w:hAnsi="Constantia" w:cs="DejaVu Sans"/>
        </w:rPr>
        <w:t xml:space="preserve">When compared to the manually tuned PID controller, the proportional term was much too large. </w:t>
      </w:r>
      <w:r w:rsidR="00B53243" w:rsidRPr="008E5F27">
        <w:rPr>
          <w:rFonts w:ascii="Constantia" w:hAnsi="Constantia" w:cs="DejaVu Sans"/>
        </w:rPr>
        <w:t xml:space="preserve">While there is almost certainly some coefficients that would tune the system well, we already had a working PID controller and decided it would be more beneficial to just move to a more complicated system. </w:t>
      </w:r>
    </w:p>
    <w:p w:rsidR="00B53243" w:rsidRPr="008E5F27" w:rsidRDefault="00B53243" w:rsidP="0036454C">
      <w:pPr>
        <w:pStyle w:val="Standard"/>
        <w:jc w:val="both"/>
        <w:rPr>
          <w:rFonts w:ascii="Constantia" w:hAnsi="Constantia" w:cs="DejaVu Sans"/>
        </w:rPr>
      </w:pPr>
    </w:p>
    <w:p w:rsidR="00B53243" w:rsidRPr="008E5F27" w:rsidRDefault="00B53243" w:rsidP="006B6327">
      <w:pPr>
        <w:pStyle w:val="Heading2"/>
        <w:rPr>
          <w:rFonts w:ascii="Constantia" w:hAnsi="Constantia" w:cs="DejaVu Sans"/>
        </w:rPr>
      </w:pPr>
      <w:r w:rsidRPr="008E5F27">
        <w:rPr>
          <w:rFonts w:ascii="Constantia" w:hAnsi="Constantia" w:cs="DejaVu Sans"/>
        </w:rPr>
        <w:t>Servo</w:t>
      </w:r>
      <w:r w:rsidR="006B6327" w:rsidRPr="008E5F27">
        <w:rPr>
          <w:rFonts w:ascii="Constantia" w:hAnsi="Constantia" w:cs="DejaVu Sans"/>
        </w:rPr>
        <w:t>s</w:t>
      </w:r>
    </w:p>
    <w:p w:rsidR="006B6327" w:rsidRPr="008E5F27" w:rsidRDefault="00F94236" w:rsidP="00B56FC4">
      <w:pPr>
        <w:jc w:val="both"/>
        <w:rPr>
          <w:rFonts w:ascii="Constantia" w:hAnsi="Constantia" w:cs="DejaVu Sans"/>
        </w:rPr>
      </w:pPr>
      <w:r w:rsidRPr="008E5F27">
        <w:rPr>
          <w:rFonts w:ascii="Constantia" w:hAnsi="Constantia" w:cs="DejaVu Sans"/>
          <w:noProof/>
          <w:lang w:eastAsia="en-CA"/>
        </w:rPr>
        <mc:AlternateContent>
          <mc:Choice Requires="wps">
            <w:drawing>
              <wp:anchor distT="0" distB="0" distL="114300" distR="114300" simplePos="0" relativeHeight="251657728" behindDoc="0" locked="0" layoutInCell="1" allowOverlap="1" wp14:anchorId="640B6DDC" wp14:editId="25828E5B">
                <wp:simplePos x="0" y="0"/>
                <wp:positionH relativeFrom="column">
                  <wp:posOffset>4465348</wp:posOffset>
                </wp:positionH>
                <wp:positionV relativeFrom="paragraph">
                  <wp:posOffset>1165860</wp:posOffset>
                </wp:positionV>
                <wp:extent cx="1590675" cy="635"/>
                <wp:effectExtent l="0" t="0" r="9525" b="0"/>
                <wp:wrapTight wrapText="bothSides">
                  <wp:wrapPolygon edited="0">
                    <wp:start x="0" y="0"/>
                    <wp:lineTo x="0" y="20057"/>
                    <wp:lineTo x="21471" y="20057"/>
                    <wp:lineTo x="21471" y="0"/>
                    <wp:lineTo x="0" y="0"/>
                  </wp:wrapPolygon>
                </wp:wrapTight>
                <wp:docPr id="17" name="Text Box 17"/>
                <wp:cNvGraphicFramePr/>
                <a:graphic xmlns:a="http://schemas.openxmlformats.org/drawingml/2006/main">
                  <a:graphicData uri="http://schemas.microsoft.com/office/word/2010/wordprocessingShape">
                    <wps:wsp>
                      <wps:cNvSpPr txBox="1"/>
                      <wps:spPr>
                        <a:xfrm>
                          <a:off x="0" y="0"/>
                          <a:ext cx="1590675" cy="635"/>
                        </a:xfrm>
                        <a:prstGeom prst="rect">
                          <a:avLst/>
                        </a:prstGeom>
                        <a:solidFill>
                          <a:prstClr val="white"/>
                        </a:solidFill>
                        <a:ln>
                          <a:noFill/>
                        </a:ln>
                        <a:effectLst/>
                      </wps:spPr>
                      <wps:txbx>
                        <w:txbxContent>
                          <w:p w:rsidR="001B6833" w:rsidRPr="004944D7" w:rsidRDefault="001B6833" w:rsidP="001B6833">
                            <w:pPr>
                              <w:pStyle w:val="Caption"/>
                              <w:jc w:val="center"/>
                              <w:rPr>
                                <w:rFonts w:ascii="Liberation Serif" w:eastAsia="AR PL UMing HK" w:hAnsi="Liberation Serif" w:cs="Lohit Devanagari"/>
                                <w:noProof/>
                                <w:kern w:val="3"/>
                                <w:sz w:val="24"/>
                                <w:szCs w:val="24"/>
                                <w:lang w:eastAsia="zh-CN" w:bidi="hi-IN"/>
                              </w:rPr>
                            </w:pPr>
                            <w:r>
                              <w:t xml:space="preserve">Figure </w:t>
                            </w:r>
                            <w:r w:rsidR="00F94236">
                              <w:fldChar w:fldCharType="begin"/>
                            </w:r>
                            <w:r w:rsidR="00F94236">
                              <w:instrText xml:space="preserve"> SEQ Figure \* ARABIC </w:instrText>
                            </w:r>
                            <w:r w:rsidR="00F94236">
                              <w:fldChar w:fldCharType="separate"/>
                            </w:r>
                            <w:r w:rsidR="00C20A38">
                              <w:rPr>
                                <w:noProof/>
                              </w:rPr>
                              <w:t>7</w:t>
                            </w:r>
                            <w:r w:rsidR="00F94236">
                              <w:rPr>
                                <w:noProof/>
                              </w:rPr>
                              <w:fldChar w:fldCharType="end"/>
                            </w:r>
                            <w:r>
                              <w:t>: Servo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0B6DDC" id="Text Box 17" o:spid="_x0000_s1032" type="#_x0000_t202" style="position:absolute;left:0;text-align:left;margin-left:351.6pt;margin-top:91.8pt;width:125.25pt;height:.0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" stroked="f">
                <v:textbox style="mso-fit-shape-to-text:t" inset="0,0,0,0">
                  <w:txbxContent>
                    <w:p w:rsidR="001B6833" w:rsidRPr="004944D7" w:rsidRDefault="001B6833" w:rsidP="001B6833">
                      <w:pPr>
                        <w:pStyle w:val="Caption"/>
                        <w:jc w:val="center"/>
                        <w:rPr>
                          <w:rFonts w:ascii="Liberation Serif" w:eastAsia="AR PL UMing HK" w:hAnsi="Liberation Serif" w:cs="Lohit Devanagari"/>
                          <w:noProof/>
                          <w:kern w:val="3"/>
                          <w:sz w:val="24"/>
                          <w:szCs w:val="24"/>
                          <w:lang w:eastAsia="zh-CN" w:bidi="hi-IN"/>
                        </w:rPr>
                      </w:pPr>
                      <w:r>
                        <w:t xml:space="preserve">Figure </w:t>
                      </w:r>
                      <w:r w:rsidR="00F94236">
                        <w:fldChar w:fldCharType="begin"/>
                      </w:r>
                      <w:r w:rsidR="00F94236">
                        <w:instrText xml:space="preserve"> SEQ Figure \* ARABIC </w:instrText>
                      </w:r>
                      <w:r w:rsidR="00F94236">
                        <w:fldChar w:fldCharType="separate"/>
                      </w:r>
                      <w:r w:rsidR="00C20A38">
                        <w:rPr>
                          <w:noProof/>
                        </w:rPr>
                        <w:t>7</w:t>
                      </w:r>
                      <w:r w:rsidR="00F94236">
                        <w:rPr>
                          <w:noProof/>
                        </w:rPr>
                        <w:fldChar w:fldCharType="end"/>
                      </w:r>
                      <w:r>
                        <w:t>: Servo</w:t>
                      </w:r>
                    </w:p>
                  </w:txbxContent>
                </v:textbox>
                <w10:wrap type="tight"/>
              </v:shape>
            </w:pict>
          </mc:Fallback>
        </mc:AlternateContent>
      </w:r>
      <w:r w:rsidR="006B6327" w:rsidRPr="008E5F27">
        <w:rPr>
          <w:rFonts w:ascii="Constantia" w:hAnsi="Constantia" w:cs="DejaVu Sans"/>
        </w:rPr>
        <w:t>In order to do a more detailed model of the system, we had to be able to model our input. While we originally chose servos for their ease of use, th</w:t>
      </w:r>
      <w:r w:rsidR="003372F5" w:rsidRPr="008E5F27">
        <w:rPr>
          <w:rFonts w:ascii="Constantia" w:hAnsi="Constantia" w:cs="DejaVu Sans"/>
        </w:rPr>
        <w:t xml:space="preserve">ey </w:t>
      </w:r>
      <w:r>
        <w:rPr>
          <w:rFonts w:ascii="Constantia" w:hAnsi="Constantia" w:cs="DejaVu Sans"/>
        </w:rPr>
        <w:t>gave</w:t>
      </w:r>
      <w:r w:rsidR="003372F5" w:rsidRPr="008E5F27">
        <w:rPr>
          <w:rFonts w:ascii="Constantia" w:hAnsi="Constantia" w:cs="DejaVu Sans"/>
        </w:rPr>
        <w:t xml:space="preserve"> us several problems </w:t>
      </w:r>
      <w:r>
        <w:rPr>
          <w:rFonts w:ascii="Constantia" w:hAnsi="Constantia" w:cs="DejaVu Sans"/>
        </w:rPr>
        <w:t>during the</w:t>
      </w:r>
      <w:r w:rsidR="003372F5" w:rsidRPr="008E5F27">
        <w:rPr>
          <w:rFonts w:ascii="Constantia" w:hAnsi="Constantia" w:cs="DejaVu Sans"/>
        </w:rPr>
        <w:t xml:space="preserve"> modeling</w:t>
      </w:r>
      <w:r>
        <w:rPr>
          <w:rFonts w:ascii="Constantia" w:hAnsi="Constantia" w:cs="DejaVu Sans"/>
        </w:rPr>
        <w:t xml:space="preserve"> process</w:t>
      </w:r>
      <w:r w:rsidR="003372F5" w:rsidRPr="008E5F27">
        <w:rPr>
          <w:rFonts w:ascii="Constantia" w:hAnsi="Constantia" w:cs="DejaVu Sans"/>
        </w:rPr>
        <w:t xml:space="preserve">. </w:t>
      </w:r>
      <w:r w:rsidR="00DD7B62" w:rsidRPr="008E5F27">
        <w:rPr>
          <w:rFonts w:ascii="Constantia" w:hAnsi="Constantia" w:cs="DejaVu Sans"/>
        </w:rPr>
        <w:t xml:space="preserve">We assumed the servos were internally controlled by a proportional controller. </w:t>
      </w:r>
      <w:r w:rsidR="006F4AEC" w:rsidRPr="008E5F27">
        <w:rPr>
          <w:rFonts w:ascii="Constantia" w:hAnsi="Constantia" w:cs="DejaVu Sans"/>
        </w:rPr>
        <w:t xml:space="preserve">The speed of the </w:t>
      </w:r>
      <w:r w:rsidR="00992A29" w:rsidRPr="008E5F27">
        <w:rPr>
          <w:rFonts w:ascii="Constantia" w:hAnsi="Constantia" w:cs="DejaVu Sans"/>
        </w:rPr>
        <w:t xml:space="preserve">motor is proportional to the difference between the desired angle it is given and the angle it is currently at. </w:t>
      </w:r>
      <w:r w:rsidR="007A1504" w:rsidRPr="008E5F27">
        <w:rPr>
          <w:rFonts w:ascii="Constantia" w:hAnsi="Constantia" w:cs="DejaVu Sans"/>
        </w:rPr>
        <w:t>We were able to come</w:t>
      </w:r>
      <w:r w:rsidR="006A70DC" w:rsidRPr="008E5F27">
        <w:rPr>
          <w:rFonts w:ascii="Constantia" w:hAnsi="Constantia" w:cs="DejaVu Sans"/>
        </w:rPr>
        <w:t xml:space="preserve"> up </w:t>
      </w:r>
      <w:r w:rsidR="006A70DC" w:rsidRPr="008E5F27">
        <w:rPr>
          <w:rFonts w:ascii="Constantia" w:hAnsi="Constantia" w:cs="DejaVu Sans"/>
        </w:rPr>
        <w:lastRenderedPageBreak/>
        <w:t>with an equation for</w:t>
      </w:r>
      <w:r>
        <w:rPr>
          <w:rFonts w:ascii="Constantia" w:hAnsi="Constantia" w:cs="DejaVu Sans"/>
        </w:rPr>
        <w:t xml:space="preserve"> the </w:t>
      </w:r>
      <w:r w:rsidR="006A70DC" w:rsidRPr="008E5F27">
        <w:rPr>
          <w:rFonts w:ascii="Constantia" w:hAnsi="Constantia" w:cs="DejaVu Sans"/>
        </w:rPr>
        <w:t xml:space="preserve">torque </w:t>
      </w:r>
      <w:r w:rsidR="007A1504" w:rsidRPr="008E5F27">
        <w:rPr>
          <w:rFonts w:ascii="Constantia" w:hAnsi="Constantia" w:cs="DejaVu Sans"/>
        </w:rPr>
        <w:t xml:space="preserve">in our </w:t>
      </w:r>
      <w:r w:rsidR="004C3973" w:rsidRPr="008E5F27">
        <w:rPr>
          <w:rFonts w:ascii="Constantia" w:hAnsi="Constantia" w:cs="DejaVu Sans"/>
        </w:rPr>
        <w:t xml:space="preserve">derived </w:t>
      </w:r>
      <w:r w:rsidR="008679F3" w:rsidRPr="008E5F27">
        <w:rPr>
          <w:rFonts w:ascii="Constantia" w:hAnsi="Constantia" w:cs="DejaVu Sans"/>
        </w:rPr>
        <w:t>equations (</w:t>
      </w:r>
      <w:r>
        <w:rPr>
          <w:rFonts w:ascii="Constantia" w:hAnsi="Constantia" w:cs="DejaVu Sans"/>
        </w:rPr>
        <w:t>see F</w:t>
      </w:r>
      <w:r w:rsidR="006A70DC" w:rsidRPr="008E5F27">
        <w:rPr>
          <w:rFonts w:ascii="Constantia" w:hAnsi="Constantia" w:cs="DejaVu Sans"/>
        </w:rPr>
        <w:t>igure 8)</w:t>
      </w:r>
      <w:r w:rsidR="004C3973" w:rsidRPr="008E5F27">
        <w:rPr>
          <w:rFonts w:ascii="Constantia" w:hAnsi="Constantia" w:cs="DejaVu Sans"/>
        </w:rPr>
        <w:t xml:space="preserve">, but </w:t>
      </w:r>
      <w:r>
        <w:rPr>
          <w:rFonts w:ascii="Constantia" w:hAnsi="Constantia" w:cs="DejaVu Sans"/>
        </w:rPr>
        <w:t xml:space="preserve">there are problems with the derivation when the desired </w:t>
      </w:r>
      <w:r w:rsidR="001B6833" w:rsidRPr="008E5F27">
        <w:rPr>
          <w:rFonts w:ascii="Constantia" w:hAnsi="Constantia" w:cs="DejaVu Sans"/>
        </w:rPr>
        <w:t xml:space="preserve">angle </w:t>
      </w:r>
      <w:r>
        <w:rPr>
          <w:rFonts w:ascii="Constantia" w:hAnsi="Constantia" w:cs="DejaVu Sans"/>
        </w:rPr>
        <w:t xml:space="preserve">is nonconstant – which is certainly the case. </w:t>
      </w:r>
    </w:p>
    <w:p w:rsidR="00471B00" w:rsidRPr="008E5F27" w:rsidRDefault="00F94236" w:rsidP="006B6327">
      <w:pPr>
        <w:rPr>
          <w:rFonts w:ascii="Constantia" w:hAnsi="Constantia" w:cs="DejaVu Sans"/>
        </w:rPr>
      </w:pPr>
      <w:r w:rsidRPr="008E5F27">
        <w:rPr>
          <w:rFonts w:ascii="Constantia" w:hAnsi="Constantia" w:cs="DejaVu Sans"/>
          <w:noProof/>
          <w:lang w:eastAsia="en-CA"/>
        </w:rPr>
        <w:drawing>
          <wp:anchor distT="0" distB="0" distL="114300" distR="114300" simplePos="0" relativeHeight="251678208" behindDoc="1" locked="0" layoutInCell="1" allowOverlap="1" wp14:anchorId="5F936D9F" wp14:editId="35E14FBC">
            <wp:simplePos x="0" y="0"/>
            <wp:positionH relativeFrom="column">
              <wp:posOffset>3004710</wp:posOffset>
            </wp:positionH>
            <wp:positionV relativeFrom="paragraph">
              <wp:posOffset>268108</wp:posOffset>
            </wp:positionV>
            <wp:extent cx="2781300" cy="574609"/>
            <wp:effectExtent l="0" t="0" r="0" b="0"/>
            <wp:wrapTight wrapText="bothSides">
              <wp:wrapPolygon edited="0">
                <wp:start x="0" y="0"/>
                <wp:lineTo x="0" y="20788"/>
                <wp:lineTo x="21452" y="20788"/>
                <wp:lineTo x="21452" y="0"/>
                <wp:lineTo x="0" y="0"/>
              </wp:wrapPolygon>
            </wp:wrapTight>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781300" cy="574609"/>
                    </a:xfrm>
                    <a:prstGeom prst="rect">
                      <a:avLst/>
                    </a:prstGeom>
                  </pic:spPr>
                </pic:pic>
              </a:graphicData>
            </a:graphic>
          </wp:anchor>
        </w:drawing>
      </w:r>
    </w:p>
    <w:p w:rsidR="00471B00" w:rsidRPr="008E5F27" w:rsidRDefault="00F94236" w:rsidP="00471B00">
      <w:pPr>
        <w:keepNext/>
        <w:rPr>
          <w:rFonts w:ascii="Constantia" w:hAnsi="Constantia" w:cs="DejaVu Sans"/>
        </w:rPr>
      </w:pPr>
      <w:r w:rsidRPr="008E5F27">
        <w:rPr>
          <w:rFonts w:ascii="Constantia" w:hAnsi="Constantia" w:cs="DejaVu Sans"/>
          <w:noProof/>
          <w:lang w:eastAsia="en-CA"/>
        </w:rPr>
        <w:drawing>
          <wp:anchor distT="0" distB="0" distL="114300" distR="114300" simplePos="0" relativeHeight="251664896" behindDoc="1" locked="0" layoutInCell="1" allowOverlap="1" wp14:anchorId="256E1C4B" wp14:editId="0C401F93">
            <wp:simplePos x="0" y="0"/>
            <wp:positionH relativeFrom="column">
              <wp:posOffset>0</wp:posOffset>
            </wp:positionH>
            <wp:positionV relativeFrom="paragraph">
              <wp:posOffset>75068</wp:posOffset>
            </wp:positionV>
            <wp:extent cx="2689225" cy="499745"/>
            <wp:effectExtent l="0" t="0" r="0" b="0"/>
            <wp:wrapTight wrapText="bothSides">
              <wp:wrapPolygon edited="0">
                <wp:start x="0" y="0"/>
                <wp:lineTo x="0" y="20584"/>
                <wp:lineTo x="21421" y="20584"/>
                <wp:lineTo x="21421" y="0"/>
                <wp:lineTo x="0" y="0"/>
              </wp:wrapPolygon>
            </wp:wrapTight>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89225" cy="499745"/>
                    </a:xfrm>
                    <a:prstGeom prst="rect">
                      <a:avLst/>
                    </a:prstGeom>
                  </pic:spPr>
                </pic:pic>
              </a:graphicData>
            </a:graphic>
          </wp:anchor>
        </w:drawing>
      </w:r>
    </w:p>
    <w:p w:rsidR="006B6327" w:rsidRPr="008E5F27" w:rsidRDefault="00471B00" w:rsidP="00F94236">
      <w:pPr>
        <w:pStyle w:val="Caption"/>
        <w:jc w:val="center"/>
        <w:rPr>
          <w:rFonts w:ascii="Constantia" w:hAnsi="Constantia" w:cs="DejaVu Sans"/>
        </w:rPr>
      </w:pPr>
      <w:r w:rsidRPr="008E5F27">
        <w:rPr>
          <w:rFonts w:ascii="Constantia" w:hAnsi="Constantia" w:cs="DejaVu Sans"/>
        </w:rPr>
        <w:t xml:space="preserve">Figure </w:t>
      </w:r>
      <w:r w:rsidRPr="008E5F27">
        <w:rPr>
          <w:rFonts w:ascii="Constantia" w:hAnsi="Constantia" w:cs="DejaVu Sans"/>
        </w:rPr>
        <w:fldChar w:fldCharType="begin"/>
      </w:r>
      <w:r w:rsidRPr="008E5F27">
        <w:rPr>
          <w:rFonts w:ascii="Constantia" w:hAnsi="Constantia" w:cs="DejaVu Sans"/>
        </w:rPr>
        <w:instrText xml:space="preserve"> SEQ Figure \* ARABIC </w:instrText>
      </w:r>
      <w:r w:rsidRPr="008E5F27">
        <w:rPr>
          <w:rFonts w:ascii="Constantia" w:hAnsi="Constantia" w:cs="DejaVu Sans"/>
        </w:rPr>
        <w:fldChar w:fldCharType="separate"/>
      </w:r>
      <w:r w:rsidR="00C20A38" w:rsidRPr="008E5F27">
        <w:rPr>
          <w:rFonts w:ascii="Constantia" w:hAnsi="Constantia" w:cs="DejaVu Sans"/>
          <w:noProof/>
        </w:rPr>
        <w:t>8</w:t>
      </w:r>
      <w:r w:rsidRPr="008E5F27">
        <w:rPr>
          <w:rFonts w:ascii="Constantia" w:hAnsi="Constantia" w:cs="DejaVu Sans"/>
        </w:rPr>
        <w:fldChar w:fldCharType="end"/>
      </w:r>
      <w:r w:rsidRPr="008E5F27">
        <w:rPr>
          <w:rFonts w:ascii="Constantia" w:hAnsi="Constantia" w:cs="DejaVu Sans"/>
        </w:rPr>
        <w:t>: Servo Equations</w:t>
      </w:r>
    </w:p>
    <w:p w:rsidR="006B6327" w:rsidRPr="008E5F27" w:rsidRDefault="006B6327" w:rsidP="006B6327">
      <w:pPr>
        <w:pStyle w:val="Heading2"/>
        <w:rPr>
          <w:rFonts w:ascii="Constantia" w:hAnsi="Constantia" w:cs="DejaVu Sans"/>
        </w:rPr>
      </w:pPr>
      <w:r w:rsidRPr="008E5F27">
        <w:rPr>
          <w:rFonts w:ascii="Constantia" w:hAnsi="Constantia" w:cs="DejaVu Sans"/>
        </w:rPr>
        <w:t>Fourth Order System</w:t>
      </w:r>
    </w:p>
    <w:p w:rsidR="003E6614" w:rsidRPr="008E5F27" w:rsidRDefault="00F94236" w:rsidP="005B0D2C">
      <w:pPr>
        <w:pStyle w:val="Standard"/>
        <w:jc w:val="both"/>
        <w:rPr>
          <w:rFonts w:ascii="Constantia" w:hAnsi="Constantia" w:cs="DejaVu Sans"/>
        </w:rPr>
      </w:pPr>
      <w:r w:rsidRPr="008E5F27">
        <w:rPr>
          <w:rFonts w:ascii="Constantia" w:hAnsi="Constantia" w:cs="DejaVu Sans"/>
          <w:noProof/>
          <w:lang w:val="en-CA" w:eastAsia="en-CA" w:bidi="ar-SA"/>
        </w:rPr>
        <w:drawing>
          <wp:anchor distT="0" distB="0" distL="114300" distR="114300" simplePos="0" relativeHeight="251679232" behindDoc="0" locked="0" layoutInCell="1" allowOverlap="1" wp14:anchorId="5309CE42" wp14:editId="3A3A9C82">
            <wp:simplePos x="0" y="0"/>
            <wp:positionH relativeFrom="margin">
              <wp:align>center</wp:align>
            </wp:positionH>
            <wp:positionV relativeFrom="paragraph">
              <wp:posOffset>1644926</wp:posOffset>
            </wp:positionV>
            <wp:extent cx="4346575" cy="1800225"/>
            <wp:effectExtent l="0" t="0" r="0" b="9525"/>
            <wp:wrapTopAndBottom/>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346575" cy="1800225"/>
                    </a:xfrm>
                    <a:prstGeom prst="rect">
                      <a:avLst/>
                    </a:prstGeom>
                  </pic:spPr>
                </pic:pic>
              </a:graphicData>
            </a:graphic>
          </wp:anchor>
        </w:drawing>
      </w:r>
      <w:r w:rsidR="00A16DBA" w:rsidRPr="008E5F27">
        <w:rPr>
          <w:rFonts w:ascii="Constantia" w:hAnsi="Constantia" w:cs="DejaVu Sans"/>
        </w:rPr>
        <w:t>We were able to create a state space model using the proportional model for the servo, but it has some problems</w:t>
      </w:r>
      <w:r w:rsidR="00C20A38" w:rsidRPr="008E5F27">
        <w:rPr>
          <w:rFonts w:ascii="Constantia" w:hAnsi="Constantia" w:cs="DejaVu Sans"/>
        </w:rPr>
        <w:t xml:space="preserve"> (see figure 9)</w:t>
      </w:r>
      <w:r w:rsidR="00933187" w:rsidRPr="008E5F27">
        <w:rPr>
          <w:rFonts w:ascii="Constantia" w:hAnsi="Constantia" w:cs="DejaVu Sans"/>
        </w:rPr>
        <w:t xml:space="preserve">. </w:t>
      </w:r>
      <w:r w:rsidR="00800E7D" w:rsidRPr="008E5F27">
        <w:rPr>
          <w:rFonts w:ascii="Constantia" w:hAnsi="Constantia" w:cs="DejaVu Sans"/>
        </w:rPr>
        <w:t>As i</w:t>
      </w:r>
      <w:r w:rsidR="00933187" w:rsidRPr="008E5F27">
        <w:rPr>
          <w:rFonts w:ascii="Constantia" w:hAnsi="Constantia" w:cs="DejaVu Sans"/>
        </w:rPr>
        <w:t>t turns out</w:t>
      </w:r>
      <w:r w:rsidR="00A16DBA" w:rsidRPr="008E5F27">
        <w:rPr>
          <w:rFonts w:ascii="Constantia" w:hAnsi="Constantia" w:cs="DejaVu Sans"/>
        </w:rPr>
        <w:t>,</w:t>
      </w:r>
      <w:r w:rsidR="00933187" w:rsidRPr="008E5F27">
        <w:rPr>
          <w:rFonts w:ascii="Constantia" w:hAnsi="Constantia" w:cs="DejaVu Sans"/>
        </w:rPr>
        <w:t xml:space="preserve"> we needed the derivative of both the current angle and the desired angle. So far we had been approximating the current angle as the desired angle, which would make our angular acceleration go to zero. In order to find the actual angle, we would need to add more hardware. </w:t>
      </w:r>
      <w:r w:rsidR="005205F5">
        <w:rPr>
          <w:rFonts w:ascii="Constantia" w:hAnsi="Constantia" w:cs="DejaVu Sans"/>
        </w:rPr>
        <w:t>It turns out this model is not observable with just the position of the ball.</w:t>
      </w:r>
      <w:r w:rsidR="00933187" w:rsidRPr="008E5F27">
        <w:rPr>
          <w:rFonts w:ascii="Constantia" w:hAnsi="Constantia" w:cs="DejaVu Sans"/>
        </w:rPr>
        <w:t xml:space="preserve"> </w:t>
      </w:r>
      <w:r w:rsidR="005205F5">
        <w:rPr>
          <w:rFonts w:ascii="Constantia" w:hAnsi="Constantia" w:cs="DejaVu Sans"/>
        </w:rPr>
        <w:t>Unfortunately, w</w:t>
      </w:r>
      <w:r w:rsidR="00933187" w:rsidRPr="008E5F27">
        <w:rPr>
          <w:rFonts w:ascii="Constantia" w:hAnsi="Constantia" w:cs="DejaVu Sans"/>
        </w:rPr>
        <w:t xml:space="preserve">e had run out of time to </w:t>
      </w:r>
      <w:r w:rsidR="005205F5">
        <w:rPr>
          <w:rFonts w:ascii="Constantia" w:hAnsi="Constantia" w:cs="DejaVu Sans"/>
        </w:rPr>
        <w:t xml:space="preserve">expand on our hardware. </w:t>
      </w:r>
      <w:r w:rsidR="00933187" w:rsidRPr="008E5F27">
        <w:rPr>
          <w:rFonts w:ascii="Constantia" w:hAnsi="Constantia" w:cs="DejaVu Sans"/>
        </w:rPr>
        <w:t>We would also have needed the proportional coefficient internal to the servo, but that could have been determined experimentally.</w:t>
      </w:r>
    </w:p>
    <w:p w:rsidR="00C20A38" w:rsidRPr="008E5F27" w:rsidRDefault="00C20A38" w:rsidP="00C20A38">
      <w:pPr>
        <w:pStyle w:val="Standard"/>
        <w:keepNext/>
        <w:rPr>
          <w:rFonts w:ascii="Constantia" w:hAnsi="Constantia" w:cs="DejaVu Sans"/>
        </w:rPr>
      </w:pPr>
    </w:p>
    <w:p w:rsidR="003E6614" w:rsidRPr="008E5F27" w:rsidRDefault="00C20A38" w:rsidP="00F94236">
      <w:pPr>
        <w:pStyle w:val="Caption"/>
        <w:jc w:val="center"/>
        <w:rPr>
          <w:rFonts w:ascii="Constantia" w:hAnsi="Constantia" w:cs="DejaVu Sans"/>
        </w:rPr>
      </w:pPr>
      <w:r w:rsidRPr="008E5F27">
        <w:rPr>
          <w:rFonts w:ascii="Constantia" w:hAnsi="Constantia" w:cs="DejaVu Sans"/>
        </w:rPr>
        <w:t xml:space="preserve">Figure </w:t>
      </w:r>
      <w:r w:rsidRPr="008E5F27">
        <w:rPr>
          <w:rFonts w:ascii="Constantia" w:hAnsi="Constantia" w:cs="DejaVu Sans"/>
        </w:rPr>
        <w:fldChar w:fldCharType="begin"/>
      </w:r>
      <w:r w:rsidRPr="008E5F27">
        <w:rPr>
          <w:rFonts w:ascii="Constantia" w:hAnsi="Constantia" w:cs="DejaVu Sans"/>
        </w:rPr>
        <w:instrText xml:space="preserve"> SEQ Figure \* ARABIC </w:instrText>
      </w:r>
      <w:r w:rsidRPr="008E5F27">
        <w:rPr>
          <w:rFonts w:ascii="Constantia" w:hAnsi="Constantia" w:cs="DejaVu Sans"/>
        </w:rPr>
        <w:fldChar w:fldCharType="separate"/>
      </w:r>
      <w:r w:rsidRPr="008E5F27">
        <w:rPr>
          <w:rFonts w:ascii="Constantia" w:hAnsi="Constantia" w:cs="DejaVu Sans"/>
          <w:noProof/>
        </w:rPr>
        <w:t>9</w:t>
      </w:r>
      <w:r w:rsidRPr="008E5F27">
        <w:rPr>
          <w:rFonts w:ascii="Constantia" w:hAnsi="Constantia" w:cs="DejaVu Sans"/>
        </w:rPr>
        <w:fldChar w:fldCharType="end"/>
      </w:r>
      <w:r w:rsidRPr="008E5F27">
        <w:rPr>
          <w:rFonts w:ascii="Constantia" w:hAnsi="Constantia" w:cs="DejaVu Sans"/>
        </w:rPr>
        <w:t>: Fourth Order State Space Equations</w:t>
      </w:r>
    </w:p>
    <w:p w:rsidR="00933187" w:rsidRPr="008E5F27" w:rsidRDefault="00933187" w:rsidP="003E6614">
      <w:pPr>
        <w:pStyle w:val="Heading1"/>
        <w:rPr>
          <w:rFonts w:ascii="Constantia" w:hAnsi="Constantia" w:cs="DejaVu Sans"/>
        </w:rPr>
      </w:pPr>
      <w:r w:rsidRPr="008E5F27">
        <w:rPr>
          <w:rFonts w:ascii="Constantia" w:hAnsi="Constantia" w:cs="DejaVu Sans"/>
        </w:rPr>
        <w:t>Conclusion</w:t>
      </w:r>
    </w:p>
    <w:p w:rsidR="00F9781F" w:rsidRPr="008E5F27" w:rsidRDefault="00933187" w:rsidP="00196CAA">
      <w:pPr>
        <w:pStyle w:val="Standard"/>
        <w:jc w:val="both"/>
        <w:rPr>
          <w:rFonts w:ascii="Constantia" w:hAnsi="Constantia" w:cs="DejaVu Sans"/>
        </w:rPr>
      </w:pPr>
      <w:r w:rsidRPr="008E5F27">
        <w:rPr>
          <w:rFonts w:ascii="Constantia" w:hAnsi="Constantia" w:cs="DejaVu Sans"/>
        </w:rPr>
        <w:t xml:space="preserve">We successfully </w:t>
      </w:r>
      <w:r w:rsidR="00F9781F" w:rsidRPr="008E5F27">
        <w:rPr>
          <w:rFonts w:ascii="Constantia" w:hAnsi="Constantia" w:cs="DejaVu Sans"/>
        </w:rPr>
        <w:t xml:space="preserve">built </w:t>
      </w:r>
      <w:r w:rsidRPr="008E5F27">
        <w:rPr>
          <w:rFonts w:ascii="Constantia" w:hAnsi="Constantia" w:cs="DejaVu Sans"/>
        </w:rPr>
        <w:t>and control</w:t>
      </w:r>
      <w:r w:rsidR="00F9781F" w:rsidRPr="008E5F27">
        <w:rPr>
          <w:rFonts w:ascii="Constantia" w:hAnsi="Constantia" w:cs="DejaVu Sans"/>
        </w:rPr>
        <w:t>led</w:t>
      </w:r>
      <w:r w:rsidRPr="008E5F27">
        <w:rPr>
          <w:rFonts w:ascii="Constantia" w:hAnsi="Constantia" w:cs="DejaVu Sans"/>
        </w:rPr>
        <w:t xml:space="preserve"> a ball on a beam system using a PID controller. Our physical system was </w:t>
      </w:r>
      <w:r w:rsidR="00F9781F" w:rsidRPr="008E5F27">
        <w:rPr>
          <w:rFonts w:ascii="Constantia" w:hAnsi="Constantia" w:cs="DejaVu Sans"/>
        </w:rPr>
        <w:t>non</w:t>
      </w:r>
      <w:r w:rsidR="00662971" w:rsidRPr="008E5F27">
        <w:rPr>
          <w:rFonts w:ascii="Constantia" w:hAnsi="Constantia" w:cs="DejaVu Sans"/>
        </w:rPr>
        <w:t>-</w:t>
      </w:r>
      <w:r w:rsidR="00F9781F" w:rsidRPr="008E5F27">
        <w:rPr>
          <w:rFonts w:ascii="Constantia" w:hAnsi="Constantia" w:cs="DejaVu Sans"/>
        </w:rPr>
        <w:t>linear and non</w:t>
      </w:r>
      <w:r w:rsidR="00662971" w:rsidRPr="008E5F27">
        <w:rPr>
          <w:rFonts w:ascii="Constantia" w:hAnsi="Constantia" w:cs="DejaVu Sans"/>
        </w:rPr>
        <w:t>-</w:t>
      </w:r>
      <w:r w:rsidR="00F9781F" w:rsidRPr="008E5F27">
        <w:rPr>
          <w:rFonts w:ascii="Constantia" w:hAnsi="Constantia" w:cs="DejaVu Sans"/>
        </w:rPr>
        <w:t>ideal</w:t>
      </w:r>
      <w:r w:rsidRPr="008E5F27">
        <w:rPr>
          <w:rFonts w:ascii="Constantia" w:hAnsi="Constantia" w:cs="DejaVu Sans"/>
        </w:rPr>
        <w:t xml:space="preserve"> and our sensors were noisy</w:t>
      </w:r>
      <w:r w:rsidR="00F9781F" w:rsidRPr="008E5F27">
        <w:rPr>
          <w:rFonts w:ascii="Constantia" w:hAnsi="Constantia" w:cs="DejaVu Sans"/>
        </w:rPr>
        <w:t xml:space="preserve">. These factors, together with the limitations of PID control result in some steady state oscillation. </w:t>
      </w:r>
    </w:p>
    <w:p w:rsidR="00F9781F" w:rsidRPr="008E5F27" w:rsidRDefault="00F9781F" w:rsidP="00196CAA">
      <w:pPr>
        <w:pStyle w:val="Standard"/>
        <w:jc w:val="both"/>
        <w:rPr>
          <w:rFonts w:ascii="Constantia" w:hAnsi="Constantia" w:cs="DejaVu Sans"/>
        </w:rPr>
      </w:pPr>
    </w:p>
    <w:p w:rsidR="00961E3B" w:rsidRPr="008E5F27" w:rsidRDefault="00F9781F" w:rsidP="00F94236">
      <w:pPr>
        <w:pStyle w:val="Standard"/>
        <w:jc w:val="both"/>
        <w:rPr>
          <w:rFonts w:ascii="Constantia" w:hAnsi="Constantia" w:cs="DejaVu Sans"/>
        </w:rPr>
      </w:pPr>
      <w:r w:rsidRPr="008E5F27">
        <w:rPr>
          <w:rFonts w:ascii="Constantia" w:hAnsi="Constantia" w:cs="DejaVu Sans"/>
        </w:rPr>
        <w:t xml:space="preserve">In addition, </w:t>
      </w:r>
      <w:r w:rsidR="00E60C97" w:rsidRPr="008E5F27">
        <w:rPr>
          <w:rFonts w:ascii="Constantia" w:hAnsi="Constantia" w:cs="DejaVu Sans"/>
        </w:rPr>
        <w:t xml:space="preserve">we </w:t>
      </w:r>
      <w:r w:rsidRPr="008E5F27">
        <w:rPr>
          <w:rFonts w:ascii="Constantia" w:hAnsi="Constantia" w:cs="DejaVu Sans"/>
        </w:rPr>
        <w:t xml:space="preserve">modelled the system using Lagrangian equations and then created an approximate linear system. Using MATLAB, we were able to create an LQR control law for this system, but were unable to implement for two reasons: the input to the system is desired angle (not torque), and we did not have a method for measuring or estimating the angle of the beam with sufficient precision. </w:t>
      </w:r>
      <w:r w:rsidR="00775870" w:rsidRPr="008E5F27">
        <w:rPr>
          <w:rFonts w:ascii="Constantia" w:hAnsi="Constantia" w:cs="DejaVu Sans"/>
        </w:rPr>
        <w:t>To build on this work, we would need to measure or</w:t>
      </w:r>
      <w:r w:rsidR="00B37378">
        <w:rPr>
          <w:rFonts w:ascii="Constantia" w:hAnsi="Constantia" w:cs="DejaVu Sans"/>
        </w:rPr>
        <w:t xml:space="preserve"> estimate the angle of the beam. </w:t>
      </w:r>
      <w:r w:rsidR="00B9692A" w:rsidRPr="008E5F27">
        <w:rPr>
          <w:rFonts w:ascii="Constantia" w:hAnsi="Constantia" w:cs="DejaVu Sans"/>
        </w:rPr>
        <w:t xml:space="preserve">We would also need to </w:t>
      </w:r>
      <w:r w:rsidR="007E6B96" w:rsidRPr="008E5F27">
        <w:rPr>
          <w:rFonts w:ascii="Constantia" w:hAnsi="Constantia" w:cs="DejaVu Sans"/>
        </w:rPr>
        <w:t>validate</w:t>
      </w:r>
      <w:r w:rsidR="00B9692A" w:rsidRPr="008E5F27">
        <w:rPr>
          <w:rFonts w:ascii="Constantia" w:hAnsi="Constantia" w:cs="DejaVu Sans"/>
        </w:rPr>
        <w:t xml:space="preserve"> our method for approximating the</w:t>
      </w:r>
      <w:r w:rsidR="002419FF" w:rsidRPr="008E5F27">
        <w:rPr>
          <w:rFonts w:ascii="Constantia" w:hAnsi="Constantia" w:cs="DejaVu Sans"/>
        </w:rPr>
        <w:t xml:space="preserve"> servo motor</w:t>
      </w:r>
      <w:r w:rsidR="00B9692A" w:rsidRPr="008E5F27">
        <w:rPr>
          <w:rFonts w:ascii="Constantia" w:hAnsi="Constantia" w:cs="DejaVu Sans"/>
        </w:rPr>
        <w:t xml:space="preserve"> torque as a functio</w:t>
      </w:r>
      <w:r w:rsidR="007F195A" w:rsidRPr="008E5F27">
        <w:rPr>
          <w:rFonts w:ascii="Constantia" w:hAnsi="Constantia" w:cs="DejaVu Sans"/>
        </w:rPr>
        <w:t>n of desired and current beam angle.</w:t>
      </w:r>
      <w:bookmarkStart w:id="6" w:name="_GoBack"/>
      <w:bookmarkEnd w:id="6"/>
    </w:p>
    <w:sectPr w:rsidR="00961E3B" w:rsidRPr="008E5F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erif">
    <w:altName w:val="Times New Roman"/>
    <w:charset w:val="00"/>
    <w:family w:val="roman"/>
    <w:pitch w:val="variable"/>
  </w:font>
  <w:font w:name="AR PL UMing HK">
    <w:altName w:val="Times New Roman"/>
    <w:charset w:val="00"/>
    <w:family w:val="auto"/>
    <w:pitch w:val="variable"/>
  </w:font>
  <w:font w:name="Lohit Devanagari">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DejaVu Sans">
    <w:panose1 w:val="020B0603030804020204"/>
    <w:charset w:val="00"/>
    <w:family w:val="swiss"/>
    <w:pitch w:val="variable"/>
    <w:sig w:usb0="E7002EFF" w:usb1="D200FDFF" w:usb2="0A24602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187"/>
    <w:rsid w:val="000045F3"/>
    <w:rsid w:val="00035E99"/>
    <w:rsid w:val="00046F20"/>
    <w:rsid w:val="000A1817"/>
    <w:rsid w:val="000A1F6B"/>
    <w:rsid w:val="00105324"/>
    <w:rsid w:val="00165FCE"/>
    <w:rsid w:val="00196CAA"/>
    <w:rsid w:val="001B5575"/>
    <w:rsid w:val="001B6833"/>
    <w:rsid w:val="001C2688"/>
    <w:rsid w:val="001C5BA4"/>
    <w:rsid w:val="001D5891"/>
    <w:rsid w:val="00200706"/>
    <w:rsid w:val="00203FA8"/>
    <w:rsid w:val="002136C5"/>
    <w:rsid w:val="002419FF"/>
    <w:rsid w:val="00244F1D"/>
    <w:rsid w:val="00277282"/>
    <w:rsid w:val="00295BEA"/>
    <w:rsid w:val="002C509F"/>
    <w:rsid w:val="002F1800"/>
    <w:rsid w:val="002F3598"/>
    <w:rsid w:val="003372F5"/>
    <w:rsid w:val="0036454C"/>
    <w:rsid w:val="0036772D"/>
    <w:rsid w:val="003C0409"/>
    <w:rsid w:val="003C2E87"/>
    <w:rsid w:val="003C6363"/>
    <w:rsid w:val="003E6614"/>
    <w:rsid w:val="00401632"/>
    <w:rsid w:val="00417CBE"/>
    <w:rsid w:val="00452BD1"/>
    <w:rsid w:val="00471B00"/>
    <w:rsid w:val="004A064B"/>
    <w:rsid w:val="004C3973"/>
    <w:rsid w:val="004C680D"/>
    <w:rsid w:val="004E59C8"/>
    <w:rsid w:val="005205F5"/>
    <w:rsid w:val="00531569"/>
    <w:rsid w:val="00540998"/>
    <w:rsid w:val="00541FF0"/>
    <w:rsid w:val="00545649"/>
    <w:rsid w:val="00561ED9"/>
    <w:rsid w:val="00572DD9"/>
    <w:rsid w:val="00587BBB"/>
    <w:rsid w:val="005933A5"/>
    <w:rsid w:val="005A0178"/>
    <w:rsid w:val="005A588A"/>
    <w:rsid w:val="005B0D2C"/>
    <w:rsid w:val="005C1B67"/>
    <w:rsid w:val="005F10BB"/>
    <w:rsid w:val="00604314"/>
    <w:rsid w:val="00643644"/>
    <w:rsid w:val="00651224"/>
    <w:rsid w:val="00662971"/>
    <w:rsid w:val="0067202B"/>
    <w:rsid w:val="006762F8"/>
    <w:rsid w:val="00680BA7"/>
    <w:rsid w:val="006A70DC"/>
    <w:rsid w:val="006B1986"/>
    <w:rsid w:val="006B6327"/>
    <w:rsid w:val="006C1468"/>
    <w:rsid w:val="006D677D"/>
    <w:rsid w:val="006E08DB"/>
    <w:rsid w:val="006F1F79"/>
    <w:rsid w:val="006F4AEC"/>
    <w:rsid w:val="006F6C67"/>
    <w:rsid w:val="006F7366"/>
    <w:rsid w:val="00705D10"/>
    <w:rsid w:val="00766FC8"/>
    <w:rsid w:val="00775870"/>
    <w:rsid w:val="007947DA"/>
    <w:rsid w:val="007A1504"/>
    <w:rsid w:val="007E6B96"/>
    <w:rsid w:val="007F195A"/>
    <w:rsid w:val="007F357D"/>
    <w:rsid w:val="007F7E60"/>
    <w:rsid w:val="00800E7D"/>
    <w:rsid w:val="008052ED"/>
    <w:rsid w:val="00813A66"/>
    <w:rsid w:val="00825732"/>
    <w:rsid w:val="00842CAC"/>
    <w:rsid w:val="00843459"/>
    <w:rsid w:val="008665DF"/>
    <w:rsid w:val="008679F3"/>
    <w:rsid w:val="00871AB5"/>
    <w:rsid w:val="00880AC5"/>
    <w:rsid w:val="008811C1"/>
    <w:rsid w:val="008A1E7B"/>
    <w:rsid w:val="008C5A72"/>
    <w:rsid w:val="008D16CF"/>
    <w:rsid w:val="008D2DF1"/>
    <w:rsid w:val="008E5F27"/>
    <w:rsid w:val="009003E0"/>
    <w:rsid w:val="00933187"/>
    <w:rsid w:val="00934036"/>
    <w:rsid w:val="00947F31"/>
    <w:rsid w:val="00973414"/>
    <w:rsid w:val="00992A29"/>
    <w:rsid w:val="009A412C"/>
    <w:rsid w:val="009B56DF"/>
    <w:rsid w:val="009C6DB2"/>
    <w:rsid w:val="00A013A2"/>
    <w:rsid w:val="00A05553"/>
    <w:rsid w:val="00A16DBA"/>
    <w:rsid w:val="00A43965"/>
    <w:rsid w:val="00A66E28"/>
    <w:rsid w:val="00A84864"/>
    <w:rsid w:val="00A924A7"/>
    <w:rsid w:val="00AD49C9"/>
    <w:rsid w:val="00AE0A9C"/>
    <w:rsid w:val="00B009EB"/>
    <w:rsid w:val="00B34836"/>
    <w:rsid w:val="00B37378"/>
    <w:rsid w:val="00B418E0"/>
    <w:rsid w:val="00B53243"/>
    <w:rsid w:val="00B56FC4"/>
    <w:rsid w:val="00B6181D"/>
    <w:rsid w:val="00B9692A"/>
    <w:rsid w:val="00BA3467"/>
    <w:rsid w:val="00C20A38"/>
    <w:rsid w:val="00C341E9"/>
    <w:rsid w:val="00C53E8A"/>
    <w:rsid w:val="00CA3866"/>
    <w:rsid w:val="00CA62BC"/>
    <w:rsid w:val="00CB69EA"/>
    <w:rsid w:val="00CF0498"/>
    <w:rsid w:val="00D05337"/>
    <w:rsid w:val="00D21761"/>
    <w:rsid w:val="00D3688C"/>
    <w:rsid w:val="00D41401"/>
    <w:rsid w:val="00D81096"/>
    <w:rsid w:val="00D85929"/>
    <w:rsid w:val="00D85E46"/>
    <w:rsid w:val="00D929B0"/>
    <w:rsid w:val="00D93A86"/>
    <w:rsid w:val="00DD7B62"/>
    <w:rsid w:val="00E40770"/>
    <w:rsid w:val="00E43D9F"/>
    <w:rsid w:val="00E60C97"/>
    <w:rsid w:val="00E66204"/>
    <w:rsid w:val="00E677EA"/>
    <w:rsid w:val="00E72B73"/>
    <w:rsid w:val="00E82ADD"/>
    <w:rsid w:val="00EB31EC"/>
    <w:rsid w:val="00EC2621"/>
    <w:rsid w:val="00ED17EF"/>
    <w:rsid w:val="00EE2DD3"/>
    <w:rsid w:val="00EF2ABE"/>
    <w:rsid w:val="00EF735B"/>
    <w:rsid w:val="00F06879"/>
    <w:rsid w:val="00F45C08"/>
    <w:rsid w:val="00F74A27"/>
    <w:rsid w:val="00F80E78"/>
    <w:rsid w:val="00F821F1"/>
    <w:rsid w:val="00F84850"/>
    <w:rsid w:val="00F94236"/>
    <w:rsid w:val="00F971E1"/>
    <w:rsid w:val="00F9781F"/>
    <w:rsid w:val="00FB4D77"/>
    <w:rsid w:val="00FE31C9"/>
    <w:rsid w:val="00FF01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B1412A-B104-4AE6-B22A-80896CE78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109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B31EC"/>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933187"/>
    <w:pPr>
      <w:widowControl w:val="0"/>
      <w:suppressAutoHyphens/>
      <w:autoSpaceDN w:val="0"/>
    </w:pPr>
    <w:rPr>
      <w:rFonts w:ascii="Liberation Serif" w:eastAsia="AR PL UMing HK" w:hAnsi="Liberation Serif" w:cs="Lohit Devanagari"/>
      <w:kern w:val="3"/>
      <w:lang w:val="en-US" w:eastAsia="zh-CN" w:bidi="hi-IN"/>
    </w:rPr>
  </w:style>
  <w:style w:type="paragraph" w:styleId="Title">
    <w:name w:val="Title"/>
    <w:basedOn w:val="Normal"/>
    <w:next w:val="Normal"/>
    <w:link w:val="TitleChar"/>
    <w:uiPriority w:val="10"/>
    <w:qFormat/>
    <w:rsid w:val="00D8109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10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1096"/>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81096"/>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D81096"/>
    <w:rPr>
      <w:rFonts w:asciiTheme="majorHAnsi" w:eastAsiaTheme="majorEastAsia" w:hAnsiTheme="majorHAnsi" w:cstheme="majorBidi"/>
      <w:color w:val="365F91" w:themeColor="accent1" w:themeShade="BF"/>
      <w:sz w:val="32"/>
      <w:szCs w:val="32"/>
    </w:rPr>
  </w:style>
  <w:style w:type="paragraph" w:styleId="Caption">
    <w:name w:val="caption"/>
    <w:basedOn w:val="Normal"/>
    <w:next w:val="Normal"/>
    <w:uiPriority w:val="35"/>
    <w:unhideWhenUsed/>
    <w:qFormat/>
    <w:rsid w:val="00D81096"/>
    <w:pPr>
      <w:spacing w:after="200"/>
    </w:pPr>
    <w:rPr>
      <w:i/>
      <w:iCs/>
      <w:color w:val="1F497D" w:themeColor="text2"/>
      <w:sz w:val="18"/>
      <w:szCs w:val="18"/>
    </w:rPr>
  </w:style>
  <w:style w:type="character" w:customStyle="1" w:styleId="Heading2Char">
    <w:name w:val="Heading 2 Char"/>
    <w:basedOn w:val="DefaultParagraphFont"/>
    <w:link w:val="Heading2"/>
    <w:uiPriority w:val="9"/>
    <w:rsid w:val="00EB31EC"/>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200706"/>
    <w:rPr>
      <w:rFonts w:ascii="Tahoma" w:hAnsi="Tahoma" w:cs="Tahoma"/>
      <w:sz w:val="16"/>
      <w:szCs w:val="16"/>
    </w:rPr>
  </w:style>
  <w:style w:type="character" w:customStyle="1" w:styleId="BalloonTextChar">
    <w:name w:val="Balloon Text Char"/>
    <w:basedOn w:val="DefaultParagraphFont"/>
    <w:link w:val="BalloonText"/>
    <w:uiPriority w:val="99"/>
    <w:semiHidden/>
    <w:rsid w:val="002007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704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hard.ARkusinski\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9C17B-6FFD-40AE-AB56-D182972EA05C}">
  <ds:schemaRefs>
    <ds:schemaRef ds:uri="urn:schemas-microsoft-com.VSTO2008Demos.ControlsStorage"/>
  </ds:schemaRefs>
</ds:datastoreItem>
</file>

<file path=customXml/itemProps2.xml><?xml version="1.0" encoding="utf-8"?>
<ds:datastoreItem xmlns:ds="http://schemas.openxmlformats.org/officeDocument/2006/customXml" ds:itemID="{A55C1AE2-FE44-451E-96A8-329F8AE4D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Template>
  <TotalTime>150</TotalTime>
  <Pages>6</Pages>
  <Words>1398</Words>
  <Characters>7971</Characters>
  <Application>Microsoft Office Word</Application>
  <DocSecurity>0</DocSecurity>
  <Lines>66</Lines>
  <Paragraphs>18</Paragraphs>
  <ScaleCrop>false</ScaleCrop>
  <Company/>
  <LinksUpToDate>false</LinksUpToDate>
  <CharactersWithSpaces>9351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155</cp:revision>
  <dcterms:created xsi:type="dcterms:W3CDTF">2016-06-08T17:19:00Z</dcterms:created>
  <dcterms:modified xsi:type="dcterms:W3CDTF">2016-06-09T07:12:00Z</dcterms:modified>
</cp:coreProperties>
</file>